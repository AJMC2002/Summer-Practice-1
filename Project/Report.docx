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030" w:rsidRPr="008C459B" w:rsidRDefault="00AE2030" w:rsidP="00B706BB">
      <w:pPr>
        <w:pStyle w:val="Sinespaciado"/>
        <w:spacing w:line="360" w:lineRule="auto"/>
        <w:jc w:val="center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>
            <wp:extent cx="410063" cy="54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removal.ai]_tmp-62d170a899b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InformeAPA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551A4" w:rsidRPr="008C459B" w:rsidTr="00A6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E551A4" w:rsidRPr="008C459B" w:rsidRDefault="00E551A4" w:rsidP="006E5EB8">
            <w:pPr>
              <w:pStyle w:val="Ttulo21"/>
              <w:rPr>
                <w:sz w:val="20"/>
                <w:szCs w:val="20"/>
                <w:lang w:val="ru-RU"/>
              </w:rPr>
            </w:pPr>
            <w:r w:rsidRPr="008C459B">
              <w:rPr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E551A4" w:rsidRPr="008C459B" w:rsidRDefault="00E551A4" w:rsidP="006E5EB8">
            <w:pPr>
              <w:pStyle w:val="Ttulo21"/>
              <w:rPr>
                <w:sz w:val="20"/>
                <w:szCs w:val="20"/>
                <w:lang w:val="ru-RU"/>
              </w:rPr>
            </w:pPr>
            <w:r w:rsidRPr="008C459B">
              <w:rPr>
                <w:sz w:val="20"/>
                <w:szCs w:val="20"/>
                <w:lang w:val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E551A4" w:rsidRPr="00773A8F" w:rsidRDefault="00E551A4" w:rsidP="006E5EB8">
            <w:pPr>
              <w:pStyle w:val="Ttulo21"/>
              <w:rPr>
                <w:b/>
                <w:sz w:val="20"/>
                <w:szCs w:val="20"/>
                <w:lang w:val="ru-RU"/>
              </w:rPr>
            </w:pPr>
            <w:r w:rsidRPr="00773A8F">
              <w:rPr>
                <w:b/>
                <w:sz w:val="20"/>
                <w:szCs w:val="20"/>
                <w:lang w:val="ru-RU"/>
              </w:rPr>
              <w:t>«Дальневосточный федеральный университет»</w:t>
            </w:r>
          </w:p>
          <w:p w:rsidR="00E551A4" w:rsidRPr="008C459B" w:rsidRDefault="00E551A4" w:rsidP="006E5EB8">
            <w:pPr>
              <w:pStyle w:val="Ttulo21"/>
              <w:rPr>
                <w:lang w:val="ru-RU"/>
              </w:rPr>
            </w:pPr>
            <w:r w:rsidRPr="00773A8F">
              <w:rPr>
                <w:b/>
                <w:sz w:val="20"/>
                <w:szCs w:val="20"/>
                <w:lang w:val="ru-RU"/>
              </w:rPr>
              <w:t>(ДВФУ)</w:t>
            </w:r>
          </w:p>
        </w:tc>
      </w:tr>
      <w:tr w:rsidR="00E551A4" w:rsidRPr="00773A8F" w:rsidTr="00A63369">
        <w:tc>
          <w:tcPr>
            <w:tcW w:w="9026" w:type="dxa"/>
            <w:vAlign w:val="center"/>
          </w:tcPr>
          <w:p w:rsidR="00E551A4" w:rsidRPr="00773A8F" w:rsidRDefault="00E551A4" w:rsidP="006E5EB8">
            <w:pPr>
              <w:pStyle w:val="Puesto"/>
              <w:rPr>
                <w:b/>
                <w:sz w:val="20"/>
                <w:szCs w:val="20"/>
                <w:lang w:val="ru-RU"/>
              </w:rPr>
            </w:pPr>
            <w:r w:rsidRPr="00773A8F">
              <w:rPr>
                <w:rStyle w:val="PuestoCar"/>
                <w:b/>
                <w:sz w:val="20"/>
                <w:szCs w:val="20"/>
                <w:lang w:val="ru-RU"/>
              </w:rPr>
              <w:t>ИНСТИТУТ МАТЕМАТИКИ И КОМПЬЮТЕРНЫХ</w:t>
            </w:r>
            <w:r w:rsidRPr="00773A8F">
              <w:rPr>
                <w:b/>
                <w:sz w:val="20"/>
                <w:szCs w:val="20"/>
                <w:lang w:val="ru-RU"/>
              </w:rPr>
              <w:t xml:space="preserve"> ТЕХНОЛОГИЙ</w:t>
            </w:r>
          </w:p>
          <w:p w:rsidR="00E551A4" w:rsidRPr="008C459B" w:rsidRDefault="00E551A4" w:rsidP="006E5EB8">
            <w:pPr>
              <w:pStyle w:val="Ttulo21"/>
              <w:rPr>
                <w:lang w:val="ru-RU"/>
              </w:rPr>
            </w:pPr>
            <w:r w:rsidRPr="00773A8F">
              <w:rPr>
                <w:b/>
                <w:sz w:val="20"/>
                <w:szCs w:val="20"/>
                <w:lang w:val="ru-RU"/>
              </w:rPr>
              <w:t>Департамент математического и компьютерного моделирования</w:t>
            </w:r>
          </w:p>
        </w:tc>
      </w:tr>
      <w:tr w:rsidR="00E551A4" w:rsidRPr="008C459B" w:rsidTr="00A63369">
        <w:tc>
          <w:tcPr>
            <w:tcW w:w="9026" w:type="dxa"/>
            <w:vAlign w:val="center"/>
          </w:tcPr>
          <w:p w:rsidR="005040A9" w:rsidRPr="008C459B" w:rsidRDefault="005040A9" w:rsidP="00B706BB">
            <w:pPr>
              <w:pStyle w:val="Puesto"/>
              <w:spacing w:line="360" w:lineRule="auto"/>
              <w:rPr>
                <w:b/>
                <w:sz w:val="28"/>
                <w:lang w:val="ru-RU"/>
              </w:rPr>
            </w:pPr>
          </w:p>
          <w:p w:rsidR="00E551A4" w:rsidRDefault="00773A8F" w:rsidP="006E5EB8">
            <w:pPr>
              <w:pStyle w:val="Puesto"/>
              <w:rPr>
                <w:b/>
                <w:sz w:val="28"/>
                <w:lang w:val="ru-RU"/>
              </w:rPr>
            </w:pPr>
            <w:r w:rsidRPr="00773A8F">
              <w:rPr>
                <w:b/>
                <w:sz w:val="28"/>
                <w:lang w:val="ru-RU"/>
              </w:rPr>
              <w:t>О Т Ч Е Т</w:t>
            </w:r>
          </w:p>
          <w:p w:rsidR="00773A8F" w:rsidRPr="00773A8F" w:rsidRDefault="00773A8F" w:rsidP="006E5EB8">
            <w:pPr>
              <w:pStyle w:val="Puesto"/>
              <w:rPr>
                <w:lang w:val="ru-RU"/>
              </w:rPr>
            </w:pPr>
            <w:r w:rsidRPr="00773A8F">
              <w:rPr>
                <w:lang w:val="ru-RU"/>
              </w:rPr>
              <w:t xml:space="preserve">о прохождении учебной практики. </w:t>
            </w:r>
          </w:p>
          <w:p w:rsidR="00773A8F" w:rsidRPr="00773A8F" w:rsidRDefault="00773A8F" w:rsidP="006E5EB8">
            <w:pPr>
              <w:pStyle w:val="Puesto"/>
              <w:rPr>
                <w:lang w:val="ru-RU"/>
              </w:rPr>
            </w:pPr>
            <w:r w:rsidRPr="00773A8F">
              <w:rPr>
                <w:lang w:val="ru-RU"/>
              </w:rPr>
              <w:t xml:space="preserve">Технологическая (проектно-технологическая) практика </w:t>
            </w:r>
          </w:p>
          <w:p w:rsidR="00773A8F" w:rsidRPr="00773A8F" w:rsidRDefault="00773A8F" w:rsidP="006E5EB8">
            <w:pPr>
              <w:pStyle w:val="Puesto"/>
              <w:rPr>
                <w:lang w:val="ru-RU"/>
              </w:rPr>
            </w:pPr>
            <w:r w:rsidRPr="00773A8F">
              <w:rPr>
                <w:lang w:val="ru-RU"/>
              </w:rPr>
              <w:t>направление подготовки 02.03.01 «Математика и компьютерные науки»</w:t>
            </w:r>
          </w:p>
          <w:p w:rsidR="00773A8F" w:rsidRPr="008C459B" w:rsidRDefault="00773A8F" w:rsidP="006E5EB8">
            <w:pPr>
              <w:pStyle w:val="Puesto"/>
              <w:rPr>
                <w:b/>
                <w:lang w:val="ru-RU"/>
              </w:rPr>
            </w:pPr>
            <w:r w:rsidRPr="00773A8F">
              <w:rPr>
                <w:lang w:val="ru-RU"/>
              </w:rPr>
              <w:t>профиль «Сквозные цифровые технологии»</w:t>
            </w:r>
          </w:p>
        </w:tc>
      </w:tr>
    </w:tbl>
    <w:p w:rsidR="008210DB" w:rsidRDefault="008210DB" w:rsidP="00B706BB">
      <w:pPr>
        <w:pStyle w:val="Ttulo21"/>
        <w:spacing w:line="360" w:lineRule="auto"/>
        <w:rPr>
          <w:sz w:val="20"/>
          <w:lang w:val="ru-RU"/>
        </w:rPr>
      </w:pPr>
    </w:p>
    <w:p w:rsidR="001B4DD4" w:rsidRPr="00B82E12" w:rsidRDefault="001B4DD4" w:rsidP="00B706BB">
      <w:pPr>
        <w:pStyle w:val="Ttulo21"/>
        <w:spacing w:line="360" w:lineRule="auto"/>
        <w:rPr>
          <w:sz w:val="20"/>
          <w:lang w:val="ru-RU"/>
        </w:rPr>
      </w:pPr>
    </w:p>
    <w:p w:rsidR="001B4DD4" w:rsidRPr="008C459B" w:rsidRDefault="001B4DD4" w:rsidP="00B706BB">
      <w:pPr>
        <w:pStyle w:val="Ttulo21"/>
        <w:spacing w:line="360" w:lineRule="auto"/>
        <w:rPr>
          <w:sz w:val="20"/>
          <w:lang w:val="ru-RU"/>
        </w:rPr>
      </w:pPr>
    </w:p>
    <w:tbl>
      <w:tblPr>
        <w:tblStyle w:val="InformeAPA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198"/>
      </w:tblGrid>
      <w:tr w:rsidR="004E1F9A" w:rsidRPr="006E5EB8" w:rsidTr="00657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3"/>
        </w:trPr>
        <w:tc>
          <w:tcPr>
            <w:tcW w:w="38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773A8F" w:rsidRDefault="00657767" w:rsidP="006E5EB8">
            <w:pPr>
              <w:pStyle w:val="Sinespaciado"/>
              <w:rPr>
                <w:sz w:val="28"/>
                <w:lang w:val="ru-RU"/>
              </w:rPr>
            </w:pPr>
            <w:r w:rsidRPr="00657767">
              <w:rPr>
                <w:sz w:val="28"/>
                <w:lang w:val="ru-RU"/>
              </w:rPr>
              <w:t xml:space="preserve">Отчет </w:t>
            </w:r>
            <w:r w:rsidR="00773A8F">
              <w:rPr>
                <w:sz w:val="28"/>
                <w:lang w:val="ru-RU"/>
              </w:rPr>
              <w:t>защищена</w:t>
            </w:r>
          </w:p>
          <w:p w:rsidR="004E1F9A" w:rsidRPr="00773A8F" w:rsidRDefault="00A63369" w:rsidP="006E5EB8">
            <w:pPr>
              <w:pStyle w:val="Sinespaciado"/>
              <w:rPr>
                <w:sz w:val="28"/>
                <w:lang w:val="ru-RU"/>
              </w:rPr>
            </w:pPr>
            <w:r w:rsidRPr="00773A8F">
              <w:rPr>
                <w:sz w:val="28"/>
                <w:lang w:val="ru-RU"/>
              </w:rPr>
              <w:t>с оценкой ________</w:t>
            </w:r>
          </w:p>
        </w:tc>
        <w:tc>
          <w:tcPr>
            <w:tcW w:w="51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1B4DD4" w:rsidRDefault="00773A8F" w:rsidP="006E5EB8">
            <w:pPr>
              <w:pStyle w:val="Sinespaciad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Выполнил студент</w:t>
            </w:r>
          </w:p>
          <w:p w:rsidR="003E5015" w:rsidRPr="00773A8F" w:rsidRDefault="004E1F9A" w:rsidP="006E5EB8">
            <w:pPr>
              <w:pStyle w:val="Sinespaciado"/>
              <w:rPr>
                <w:sz w:val="28"/>
                <w:lang w:val="ru-RU"/>
              </w:rPr>
            </w:pPr>
            <w:r w:rsidRPr="00773A8F">
              <w:rPr>
                <w:sz w:val="28"/>
                <w:lang w:val="ru-RU"/>
              </w:rPr>
              <w:t>группы № Б9121-02.03.01сцт</w:t>
            </w:r>
          </w:p>
          <w:p w:rsidR="004E1F9A" w:rsidRPr="00773A8F" w:rsidRDefault="00773A8F" w:rsidP="006E5EB8">
            <w:pPr>
              <w:pStyle w:val="Sinespaciado"/>
              <w:rPr>
                <w:sz w:val="28"/>
                <w:lang w:val="ru-RU"/>
              </w:rPr>
            </w:pPr>
            <w:r w:rsidRPr="00657767">
              <w:rPr>
                <w:sz w:val="28"/>
                <w:u w:val="single"/>
                <w:lang w:val="ru-RU"/>
              </w:rPr>
              <w:t>Москера Креспо Адриан Хосуэ</w:t>
            </w:r>
            <w:r w:rsidRPr="006E5EB8">
              <w:rPr>
                <w:noProof/>
                <w:sz w:val="28"/>
                <w:lang w:val="ru-RU"/>
              </w:rPr>
              <w:t xml:space="preserve"> </w:t>
            </w:r>
            <w:r w:rsidR="003E5015" w:rsidRPr="00773A8F">
              <w:rPr>
                <w:noProof/>
                <w:sz w:val="28"/>
                <w:lang w:val="es-EC"/>
              </w:rPr>
              <w:drawing>
                <wp:inline distT="0" distB="0" distL="0" distR="0" wp14:anchorId="2A0ADC97" wp14:editId="7DBD4BA4">
                  <wp:extent cx="379521" cy="351025"/>
                  <wp:effectExtent l="0" t="0" r="1905" b="0"/>
                  <wp:docPr id="3" name="Imagen 3" descr="Ayudas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yudas-removebg-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97" cy="403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0DB" w:rsidRPr="00773A8F" w:rsidRDefault="003E5015" w:rsidP="006E5EB8">
            <w:pPr>
              <w:pStyle w:val="Sinespaciado"/>
              <w:rPr>
                <w:sz w:val="28"/>
                <w:lang w:val="ru-RU"/>
              </w:rPr>
            </w:pPr>
            <w:r w:rsidRPr="00773A8F">
              <w:rPr>
                <w:sz w:val="28"/>
                <w:lang w:val="ru-RU"/>
              </w:rPr>
              <w:t>«</w:t>
            </w:r>
            <w:r w:rsidR="006E5EB8">
              <w:rPr>
                <w:sz w:val="28"/>
                <w:lang w:val="ru-RU"/>
              </w:rPr>
              <w:t>_____» ________________ 2022 г.</w:t>
            </w:r>
          </w:p>
        </w:tc>
      </w:tr>
      <w:tr w:rsidR="004E1F9A" w:rsidRPr="00773A8F" w:rsidTr="00657767">
        <w:trPr>
          <w:trHeight w:val="2122"/>
        </w:trPr>
        <w:tc>
          <w:tcPr>
            <w:tcW w:w="3828" w:type="dxa"/>
            <w:vAlign w:val="center"/>
          </w:tcPr>
          <w:p w:rsidR="004E1F9A" w:rsidRPr="00773A8F" w:rsidRDefault="00A63369" w:rsidP="006E5EB8">
            <w:pPr>
              <w:pStyle w:val="Sinespaciado"/>
              <w:rPr>
                <w:sz w:val="28"/>
                <w:lang w:val="ru-RU"/>
              </w:rPr>
            </w:pPr>
            <w:r w:rsidRPr="00773A8F">
              <w:rPr>
                <w:sz w:val="28"/>
                <w:lang w:val="ru-RU"/>
              </w:rPr>
              <w:t>Рег</w:t>
            </w:r>
            <w:r w:rsidR="00773A8F" w:rsidRPr="00773A8F">
              <w:rPr>
                <w:sz w:val="28"/>
                <w:lang w:val="ru-RU"/>
              </w:rPr>
              <w:t>.</w:t>
            </w:r>
            <w:r w:rsidRPr="00773A8F">
              <w:rPr>
                <w:sz w:val="28"/>
                <w:lang w:val="ru-RU"/>
              </w:rPr>
              <w:t xml:space="preserve"> </w:t>
            </w:r>
            <w:r w:rsidR="00773A8F">
              <w:rPr>
                <w:sz w:val="28"/>
                <w:lang w:val="ru-RU"/>
              </w:rPr>
              <w:t>№</w:t>
            </w:r>
            <w:r w:rsidRPr="00773A8F">
              <w:rPr>
                <w:sz w:val="28"/>
                <w:lang w:val="ru-RU"/>
              </w:rPr>
              <w:t xml:space="preserve"> ___________</w:t>
            </w:r>
          </w:p>
        </w:tc>
        <w:tc>
          <w:tcPr>
            <w:tcW w:w="5198" w:type="dxa"/>
            <w:vAlign w:val="center"/>
          </w:tcPr>
          <w:p w:rsidR="00657767" w:rsidRDefault="00657767" w:rsidP="006E5EB8">
            <w:pPr>
              <w:pStyle w:val="Sinespaciado"/>
              <w:rPr>
                <w:sz w:val="28"/>
                <w:lang w:val="ru-RU"/>
              </w:rPr>
            </w:pPr>
            <w:r w:rsidRPr="00773A8F">
              <w:rPr>
                <w:sz w:val="28"/>
                <w:lang w:val="ru-RU"/>
              </w:rPr>
              <w:t>Руководитель</w:t>
            </w:r>
            <w:r w:rsidRPr="00657767">
              <w:rPr>
                <w:sz w:val="28"/>
                <w:lang w:val="ru-RU"/>
              </w:rPr>
              <w:t xml:space="preserve"> практики</w:t>
            </w:r>
            <w:bookmarkStart w:id="0" w:name="_GoBack"/>
            <w:bookmarkEnd w:id="0"/>
          </w:p>
          <w:p w:rsidR="00657767" w:rsidRPr="00657767" w:rsidRDefault="00657767" w:rsidP="006E5EB8">
            <w:pPr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5776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____________________________</w:t>
            </w:r>
          </w:p>
          <w:p w:rsidR="00657767" w:rsidRPr="00657767" w:rsidRDefault="00657767" w:rsidP="006E5EB8">
            <w:pPr>
              <w:ind w:left="7"/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val="ru-RU" w:eastAsia="ru-RU"/>
              </w:rPr>
            </w:pPr>
            <w:r w:rsidRPr="00657767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val="ru-RU" w:eastAsia="ru-RU"/>
              </w:rPr>
              <w:t>(должность, уч.звание)</w:t>
            </w:r>
          </w:p>
          <w:p w:rsidR="00657767" w:rsidRPr="00657767" w:rsidRDefault="00657767" w:rsidP="006E5EB8">
            <w:pPr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577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___</w:t>
            </w:r>
            <w:r w:rsidRPr="00657767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u w:val="single"/>
                <w:lang w:val="ru-RU" w:eastAsia="ru-RU"/>
              </w:rPr>
              <w:t xml:space="preserve"> </w:t>
            </w:r>
            <w:r w:rsidRPr="0065776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_________________________</w:t>
            </w:r>
          </w:p>
          <w:p w:rsidR="00657767" w:rsidRPr="00657767" w:rsidRDefault="00657767" w:rsidP="006E5EB8">
            <w:pPr>
              <w:ind w:left="7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ru-RU" w:eastAsia="ru-RU"/>
              </w:rPr>
            </w:pPr>
            <w:r w:rsidRPr="00657767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val="ru-RU" w:eastAsia="ru-RU"/>
              </w:rPr>
              <w:t>(Ф.И.О.)                                            (подпись)</w:t>
            </w:r>
          </w:p>
          <w:p w:rsidR="00106169" w:rsidRPr="00657767" w:rsidRDefault="00657767" w:rsidP="006E5EB8">
            <w:pPr>
              <w:pStyle w:val="Sinespaciado"/>
              <w:rPr>
                <w:sz w:val="28"/>
                <w:u w:val="single"/>
                <w:lang w:val="ru-RU"/>
              </w:rPr>
            </w:pPr>
            <w:r w:rsidRPr="00773A8F">
              <w:rPr>
                <w:sz w:val="28"/>
                <w:lang w:val="ru-RU"/>
              </w:rPr>
              <w:t>«_____» ________________ 2022 г.</w:t>
            </w:r>
          </w:p>
        </w:tc>
      </w:tr>
      <w:tr w:rsidR="004E1F9A" w:rsidRPr="00773A8F" w:rsidTr="006E5EB8">
        <w:trPr>
          <w:trHeight w:val="1382"/>
        </w:trPr>
        <w:tc>
          <w:tcPr>
            <w:tcW w:w="3828" w:type="dxa"/>
            <w:vAlign w:val="center"/>
          </w:tcPr>
          <w:p w:rsidR="004E1F9A" w:rsidRPr="00773A8F" w:rsidRDefault="00657767" w:rsidP="006E5EB8">
            <w:pPr>
              <w:pStyle w:val="Sinespaciad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«_____» ___________</w:t>
            </w:r>
            <w:r w:rsidR="00A63369" w:rsidRPr="00773A8F">
              <w:rPr>
                <w:sz w:val="28"/>
                <w:lang w:val="ru-RU"/>
              </w:rPr>
              <w:t xml:space="preserve"> 2022 г.</w:t>
            </w:r>
          </w:p>
        </w:tc>
        <w:tc>
          <w:tcPr>
            <w:tcW w:w="5198" w:type="dxa"/>
            <w:vAlign w:val="center"/>
          </w:tcPr>
          <w:p w:rsidR="006E5EB8" w:rsidRPr="006E5EB8" w:rsidRDefault="006E5EB8" w:rsidP="006E5EB8">
            <w:pPr>
              <w:pStyle w:val="Sinespaciado"/>
              <w:rPr>
                <w:sz w:val="28"/>
                <w:lang w:val="ru-RU"/>
              </w:rPr>
            </w:pPr>
            <w:r w:rsidRPr="006E5EB8">
              <w:rPr>
                <w:sz w:val="28"/>
                <w:lang w:val="ru-RU"/>
              </w:rPr>
              <w:t>Практика пройдена в срок</w:t>
            </w:r>
          </w:p>
          <w:p w:rsidR="006E5EB8" w:rsidRPr="006E5EB8" w:rsidRDefault="006E5EB8" w:rsidP="006E5EB8">
            <w:pPr>
              <w:pStyle w:val="Sinespaciado"/>
              <w:rPr>
                <w:sz w:val="28"/>
                <w:lang w:val="ru-RU"/>
              </w:rPr>
            </w:pPr>
            <w:r w:rsidRPr="006E5EB8">
              <w:rPr>
                <w:sz w:val="28"/>
                <w:lang w:val="ru-RU"/>
              </w:rPr>
              <w:t>с   «18»    июля    2022 г.</w:t>
            </w:r>
          </w:p>
          <w:p w:rsidR="006E5EB8" w:rsidRPr="006E5EB8" w:rsidRDefault="006E5EB8" w:rsidP="006E5EB8">
            <w:pPr>
              <w:pStyle w:val="Sinespaciado"/>
              <w:rPr>
                <w:sz w:val="28"/>
                <w:lang w:val="ru-RU"/>
              </w:rPr>
            </w:pPr>
            <w:r w:rsidRPr="006E5EB8">
              <w:rPr>
                <w:sz w:val="28"/>
                <w:lang w:val="ru-RU"/>
              </w:rPr>
              <w:t>по «30»    июля    2022 г.</w:t>
            </w:r>
          </w:p>
          <w:p w:rsidR="004E1F9A" w:rsidRPr="00773A8F" w:rsidRDefault="006E5EB8" w:rsidP="006E5EB8">
            <w:pPr>
              <w:pStyle w:val="Sinespaciado"/>
              <w:rPr>
                <w:sz w:val="28"/>
                <w:lang w:val="ru-RU"/>
              </w:rPr>
            </w:pPr>
            <w:r w:rsidRPr="006E5EB8">
              <w:rPr>
                <w:sz w:val="28"/>
                <w:lang w:val="ru-RU"/>
              </w:rPr>
              <w:t>(2 недели)</w:t>
            </w:r>
          </w:p>
        </w:tc>
      </w:tr>
    </w:tbl>
    <w:p w:rsidR="00AE2030" w:rsidRPr="008C459B" w:rsidRDefault="00AE2030" w:rsidP="00B706BB">
      <w:pPr>
        <w:pStyle w:val="Puesto"/>
        <w:spacing w:line="360" w:lineRule="auto"/>
        <w:rPr>
          <w:lang w:val="ru-RU"/>
        </w:rPr>
      </w:pPr>
      <w:r w:rsidRPr="008C459B">
        <w:rPr>
          <w:lang w:val="ru-RU"/>
        </w:rPr>
        <w:t>г. Владивосток</w:t>
      </w:r>
    </w:p>
    <w:p w:rsidR="007F0EBE" w:rsidRPr="008C459B" w:rsidRDefault="00AE2030" w:rsidP="00B706BB">
      <w:pPr>
        <w:pStyle w:val="Puesto"/>
        <w:spacing w:line="360" w:lineRule="auto"/>
        <w:rPr>
          <w:lang w:val="ru-RU"/>
        </w:rPr>
        <w:sectPr w:rsidR="007F0EBE" w:rsidRPr="008C459B" w:rsidSect="00B82E12">
          <w:headerReference w:type="default" r:id="rId11"/>
          <w:footnotePr>
            <w:pos w:val="beneathText"/>
          </w:footnotePr>
          <w:pgSz w:w="11906" w:h="16838" w:code="9"/>
          <w:pgMar w:top="1134" w:right="851" w:bottom="1134" w:left="1701" w:header="720" w:footer="720" w:gutter="0"/>
          <w:pgNumType w:start="1"/>
          <w:cols w:space="720"/>
          <w:titlePg/>
          <w:docGrid w:linePitch="360"/>
        </w:sectPr>
      </w:pPr>
      <w:r w:rsidRPr="008C459B">
        <w:rPr>
          <w:lang w:val="ru-RU"/>
        </w:rPr>
        <w:t>2022</w:t>
      </w:r>
    </w:p>
    <w:sdt>
      <w:sdtPr>
        <w:rPr>
          <w:b w:val="0"/>
          <w:bCs w:val="0"/>
          <w:sz w:val="24"/>
          <w:szCs w:val="24"/>
          <w:lang w:val="es-ES" w:bidi="ar-SA"/>
        </w:rPr>
        <w:id w:val="2145083413"/>
        <w:docPartObj>
          <w:docPartGallery w:val="Table of Contents"/>
          <w:docPartUnique/>
        </w:docPartObj>
      </w:sdtPr>
      <w:sdtContent>
        <w:p w:rsidR="00D92605" w:rsidRPr="008C459B" w:rsidRDefault="007F0EBE" w:rsidP="00B706BB">
          <w:pPr>
            <w:pStyle w:val="TtulodeTDC"/>
            <w:spacing w:line="360" w:lineRule="auto"/>
          </w:pPr>
          <w:r w:rsidRPr="008C459B">
            <w:t>Содержание</w:t>
          </w:r>
        </w:p>
        <w:p w:rsidR="000D79C7" w:rsidRDefault="00AE6342" w:rsidP="00B706BB">
          <w:pPr>
            <w:pStyle w:val="TDC1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r w:rsidRPr="008C459B">
            <w:rPr>
              <w:lang w:val="ru-RU"/>
            </w:rPr>
            <w:fldChar w:fldCharType="begin"/>
          </w:r>
          <w:r w:rsidRPr="008C459B">
            <w:rPr>
              <w:lang w:val="ru-RU"/>
            </w:rPr>
            <w:instrText xml:space="preserve"> TOC \h \z \t "Título 1;2;Título 2;3;Título 3;4;Título 4;5;Título 5;6;Título de sección;1" </w:instrText>
          </w:r>
          <w:r w:rsidRPr="008C459B">
            <w:rPr>
              <w:lang w:val="ru-RU"/>
            </w:rPr>
            <w:fldChar w:fldCharType="separate"/>
          </w:r>
          <w:hyperlink w:anchor="_Toc109167896" w:history="1">
            <w:r w:rsidR="000D79C7" w:rsidRPr="00AB33BD">
              <w:rPr>
                <w:rStyle w:val="Hipervnculo"/>
                <w:noProof/>
                <w:lang w:val="ru-RU"/>
              </w:rPr>
              <w:t>Введение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_Toc109167896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1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897" w:history="1">
            <w:r w:rsidR="000D79C7" w:rsidRPr="00AB33BD">
              <w:rPr>
                <w:rStyle w:val="Hipervnculo"/>
                <w:noProof/>
                <w:lang w:val="ru-RU"/>
              </w:rPr>
              <w:t>Проект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_Toc109167897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2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2"/>
            <w:tabs>
              <w:tab w:val="right" w:leader="dot" w:pos="9016"/>
            </w:tabs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898" w:history="1">
            <w:r w:rsidR="000D79C7" w:rsidRPr="00AB33BD">
              <w:rPr>
                <w:rStyle w:val="Hipervnculo"/>
                <w:noProof/>
                <w:lang w:bidi="es-ES"/>
              </w:rPr>
              <w:t>Настройка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_Toc109167898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2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2"/>
            <w:tabs>
              <w:tab w:val="right" w:leader="dot" w:pos="9016"/>
            </w:tabs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899" w:history="1">
            <w:r w:rsidR="000D79C7" w:rsidRPr="00AB33BD">
              <w:rPr>
                <w:rStyle w:val="Hipervnculo"/>
                <w:noProof/>
                <w:lang w:bidi="es-ES"/>
              </w:rPr>
              <w:t>Python и объектно-ориентированное программирование (ООП)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_Toc109167899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3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2"/>
            <w:tabs>
              <w:tab w:val="right" w:leader="dot" w:pos="9016"/>
            </w:tabs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00" w:history="1">
            <w:r w:rsidR="000D79C7" w:rsidRPr="00AB33BD">
              <w:rPr>
                <w:rStyle w:val="Hipervnculo"/>
                <w:noProof/>
                <w:lang w:bidi="es-ES"/>
              </w:rPr>
              <w:t>Flask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_Toc109167900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4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01" w:history="1">
            <w:r w:rsidR="000D79C7" w:rsidRPr="00AB33BD">
              <w:rPr>
                <w:rStyle w:val="Hipervnculo"/>
                <w:noProof/>
                <w:lang w:val="ru-RU"/>
              </w:rPr>
              <w:t>Базовое приложение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_Toc109167901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4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02" w:history="1">
            <w:r w:rsidR="000D79C7" w:rsidRPr="00AB33BD">
              <w:rPr>
                <w:rStyle w:val="Hipervnculo"/>
                <w:noProof/>
                <w:lang w:val="ru-RU"/>
              </w:rPr>
              <w:t>Шаблоны и Джинджа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_Toc109167902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5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03" w:history="1">
            <w:r w:rsidR="000D79C7" w:rsidRPr="00AB33BD">
              <w:rPr>
                <w:rStyle w:val="Hipervnculo"/>
                <w:noProof/>
                <w:lang w:val="ru-RU"/>
              </w:rPr>
              <w:t>Другие инструменты от Flask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_Toc109167903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6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4"/>
            <w:tabs>
              <w:tab w:val="right" w:leader="dot" w:pos="9016"/>
            </w:tabs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04" w:history="1">
            <w:r w:rsidR="000D79C7" w:rsidRPr="00AB33BD">
              <w:rPr>
                <w:rStyle w:val="Hipervnculo"/>
                <w:noProof/>
                <w:lang w:val="ru-RU"/>
              </w:rPr>
              <w:t>Функция redirect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_Toc109167904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6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4"/>
            <w:tabs>
              <w:tab w:val="right" w:leader="dot" w:pos="9016"/>
            </w:tabs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05" w:history="1">
            <w:r w:rsidR="000D79C7" w:rsidRPr="00AB33BD">
              <w:rPr>
                <w:rStyle w:val="Hipervnculo"/>
                <w:noProof/>
                <w:lang w:val="ru-RU"/>
              </w:rPr>
              <w:t>Функция url_for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_Toc109167905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7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4"/>
            <w:tabs>
              <w:tab w:val="right" w:leader="dot" w:pos="9016"/>
            </w:tabs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06" w:history="1">
            <w:r w:rsidR="000D79C7" w:rsidRPr="00AB33BD">
              <w:rPr>
                <w:rStyle w:val="Hipervnculo"/>
                <w:noProof/>
                <w:lang w:val="ru-RU"/>
              </w:rPr>
              <w:t>Переменная request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_Toc109167906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7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4"/>
            <w:tabs>
              <w:tab w:val="right" w:leader="dot" w:pos="9016"/>
            </w:tabs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07" w:history="1">
            <w:r w:rsidR="000D79C7" w:rsidRPr="00AB33BD">
              <w:rPr>
                <w:rStyle w:val="Hipervnculo"/>
                <w:noProof/>
                <w:lang w:val="ru-RU"/>
              </w:rPr>
              <w:t>Переменная session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_Toc109167907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7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1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08" w:history="1">
            <w:r w:rsidR="000D79C7" w:rsidRPr="00AB33BD">
              <w:rPr>
                <w:rStyle w:val="Hipervnculo"/>
                <w:noProof/>
                <w:lang w:val="ru-RU"/>
              </w:rPr>
              <w:t>Реализация проекта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_Toc109167908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8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2"/>
            <w:tabs>
              <w:tab w:val="right" w:leader="dot" w:pos="9016"/>
            </w:tabs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09" w:history="1">
            <w:r w:rsidR="000D79C7" w:rsidRPr="00AB33BD">
              <w:rPr>
                <w:rStyle w:val="Hipervnculo"/>
                <w:noProof/>
                <w:lang w:bidi="es-ES"/>
              </w:rPr>
              <w:t>База данных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_Toc109167909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8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10" w:history="1">
            <w:r w:rsidR="000D79C7" w:rsidRPr="00AB33BD">
              <w:rPr>
                <w:rStyle w:val="Hipervnculo"/>
                <w:noProof/>
                <w:lang w:val="ru-RU"/>
              </w:rPr>
              <w:t>Класс – Database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_Toc109167910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8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11" w:history="1">
            <w:r w:rsidR="000D79C7" w:rsidRPr="00AB33BD">
              <w:rPr>
                <w:rStyle w:val="Hipervnculo"/>
                <w:noProof/>
                <w:lang w:val="ru-RU"/>
              </w:rPr>
              <w:t>Класс - Cart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_Toc109167911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9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12" w:history="1">
            <w:r w:rsidR="000D79C7" w:rsidRPr="00AB33BD">
              <w:rPr>
                <w:rStyle w:val="Hipervnculo"/>
                <w:noProof/>
                <w:lang w:val="ru-RU"/>
              </w:rPr>
              <w:t>Класс - User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_Toc109167912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9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13" w:history="1">
            <w:r w:rsidR="000D79C7" w:rsidRPr="00AB33BD">
              <w:rPr>
                <w:rStyle w:val="Hipervnculo"/>
                <w:noProof/>
                <w:lang w:val="ru-RU"/>
              </w:rPr>
              <w:t>Класс - Product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_Toc109167913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10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2"/>
            <w:tabs>
              <w:tab w:val="right" w:leader="dot" w:pos="9016"/>
            </w:tabs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14" w:history="1">
            <w:r w:rsidR="000D79C7" w:rsidRPr="00AB33BD">
              <w:rPr>
                <w:rStyle w:val="Hipervnculo"/>
                <w:noProof/>
                <w:lang w:bidi="es-ES"/>
              </w:rPr>
              <w:t>App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_Toc109167914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10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15" w:history="1">
            <w:r w:rsidR="000D79C7" w:rsidRPr="00AB33BD">
              <w:rPr>
                <w:rStyle w:val="Hipervnculo"/>
                <w:noProof/>
                <w:lang w:val="ru-RU"/>
              </w:rPr>
              <w:t>Вспомогательные функции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_Toc109167915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11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16" w:history="1">
            <w:r w:rsidR="000D79C7" w:rsidRPr="00AB33BD">
              <w:rPr>
                <w:rStyle w:val="Hipervnculo"/>
                <w:noProof/>
                <w:lang w:val="ru-RU"/>
              </w:rPr>
              <w:t>Глобальные переменные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_Toc109167916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12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17" w:history="1">
            <w:r w:rsidR="000D79C7" w:rsidRPr="00AB33BD">
              <w:rPr>
                <w:rStyle w:val="Hipervnculo"/>
                <w:noProof/>
                <w:lang w:val="ru-RU"/>
              </w:rPr>
              <w:t>Index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_Toc109167917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12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18" w:history="1">
            <w:r w:rsidR="000D79C7" w:rsidRPr="00AB33BD">
              <w:rPr>
                <w:rStyle w:val="Hipervnculo"/>
                <w:noProof/>
                <w:lang w:val="ru-RU"/>
              </w:rPr>
              <w:t>Sign up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_Toc109167918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12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19" w:history="1">
            <w:r w:rsidR="000D79C7" w:rsidRPr="00AB33BD">
              <w:rPr>
                <w:rStyle w:val="Hipervnculo"/>
                <w:noProof/>
                <w:lang w:val="ru-RU"/>
              </w:rPr>
              <w:t>Sign in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_Toc109167919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13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20" w:history="1">
            <w:r w:rsidR="000D79C7" w:rsidRPr="00AB33BD">
              <w:rPr>
                <w:rStyle w:val="Hipervnculo"/>
                <w:noProof/>
                <w:lang w:val="ru-RU"/>
              </w:rPr>
              <w:t>Success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_Toc109167920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13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21" w:history="1">
            <w:r w:rsidR="000D79C7" w:rsidRPr="00AB33BD">
              <w:rPr>
                <w:rStyle w:val="Hipervnculo"/>
                <w:noProof/>
                <w:lang w:val="ru-RU"/>
              </w:rPr>
              <w:t>Logout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_Toc109167921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13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22" w:history="1">
            <w:r w:rsidR="000D79C7" w:rsidRPr="00AB33BD">
              <w:rPr>
                <w:rStyle w:val="Hipervnculo"/>
                <w:noProof/>
                <w:lang w:val="ru-RU"/>
              </w:rPr>
              <w:t>Add product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_Toc109167922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13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23" w:history="1">
            <w:r w:rsidR="000D79C7" w:rsidRPr="00AB33BD">
              <w:rPr>
                <w:rStyle w:val="Hipervnculo"/>
                <w:noProof/>
                <w:lang w:val="ru-RU"/>
              </w:rPr>
              <w:t>Cart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_Toc109167923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14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3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24" w:history="1">
            <w:r w:rsidR="000D79C7" w:rsidRPr="00AB33BD">
              <w:rPr>
                <w:rStyle w:val="Hipervnculo"/>
                <w:noProof/>
                <w:lang w:val="ru-RU"/>
              </w:rPr>
              <w:t>Thank you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_Toc109167924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14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1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25" w:history="1">
            <w:r w:rsidR="000D79C7" w:rsidRPr="00AB33BD">
              <w:rPr>
                <w:rStyle w:val="Hipervnculo"/>
                <w:noProof/>
                <w:lang w:val="ru-RU"/>
              </w:rPr>
              <w:t>Заключение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_Toc109167925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15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1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26" w:history="1">
            <w:r w:rsidR="000D79C7" w:rsidRPr="00AB33BD">
              <w:rPr>
                <w:rStyle w:val="Hipervnculo"/>
                <w:noProof/>
                <w:lang w:val="ru-RU"/>
              </w:rPr>
              <w:t>Список литературы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_Toc109167926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16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1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27" w:history="1">
            <w:r w:rsidR="000D79C7" w:rsidRPr="00AB33BD">
              <w:rPr>
                <w:rStyle w:val="Hipervnculo"/>
                <w:noProof/>
                <w:lang w:val="ru-RU"/>
              </w:rPr>
              <w:t>Сноски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_Toc109167927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17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0D79C7" w:rsidRDefault="00773A8F" w:rsidP="00B706BB">
          <w:pPr>
            <w:pStyle w:val="TDC1"/>
            <w:spacing w:line="360" w:lineRule="auto"/>
            <w:rPr>
              <w:noProof/>
              <w:kern w:val="0"/>
              <w:sz w:val="22"/>
              <w:szCs w:val="22"/>
              <w:lang w:val="es-EC"/>
            </w:rPr>
          </w:pPr>
          <w:hyperlink w:anchor="_Toc109167928" w:history="1">
            <w:r w:rsidR="000D79C7" w:rsidRPr="00AB33BD">
              <w:rPr>
                <w:rStyle w:val="Hipervnculo"/>
                <w:noProof/>
                <w:lang w:val="ru-RU"/>
              </w:rPr>
              <w:t>Приложения</w:t>
            </w:r>
            <w:r w:rsidR="000D79C7">
              <w:rPr>
                <w:noProof/>
                <w:webHidden/>
              </w:rPr>
              <w:tab/>
            </w:r>
            <w:r w:rsidR="000D79C7">
              <w:rPr>
                <w:noProof/>
                <w:webHidden/>
              </w:rPr>
              <w:fldChar w:fldCharType="begin"/>
            </w:r>
            <w:r w:rsidR="000D79C7">
              <w:rPr>
                <w:noProof/>
                <w:webHidden/>
              </w:rPr>
              <w:instrText xml:space="preserve"> PAGEREF _Toc109167928 \h </w:instrText>
            </w:r>
            <w:r w:rsidR="000D79C7">
              <w:rPr>
                <w:noProof/>
                <w:webHidden/>
              </w:rPr>
            </w:r>
            <w:r w:rsidR="000D79C7">
              <w:rPr>
                <w:noProof/>
                <w:webHidden/>
              </w:rPr>
              <w:fldChar w:fldCharType="separate"/>
            </w:r>
            <w:r w:rsidR="000D79C7">
              <w:rPr>
                <w:noProof/>
                <w:webHidden/>
              </w:rPr>
              <w:t>18</w:t>
            </w:r>
            <w:r w:rsidR="000D79C7">
              <w:rPr>
                <w:noProof/>
                <w:webHidden/>
              </w:rPr>
              <w:fldChar w:fldCharType="end"/>
            </w:r>
          </w:hyperlink>
        </w:p>
        <w:p w:rsidR="00D92605" w:rsidRPr="008C459B" w:rsidRDefault="00AE6342" w:rsidP="00B706BB">
          <w:pPr>
            <w:spacing w:line="360" w:lineRule="auto"/>
            <w:rPr>
              <w:lang w:val="ru-RU"/>
            </w:rPr>
          </w:pPr>
          <w:r w:rsidRPr="008C459B">
            <w:rPr>
              <w:lang w:val="ru-RU"/>
            </w:rPr>
            <w:fldChar w:fldCharType="end"/>
          </w:r>
        </w:p>
      </w:sdtContent>
    </w:sdt>
    <w:p w:rsidR="007F0EBE" w:rsidRPr="008C459B" w:rsidRDefault="00D92605" w:rsidP="00B706BB">
      <w:pPr>
        <w:spacing w:line="360" w:lineRule="auto"/>
        <w:rPr>
          <w:lang w:val="ru-RU"/>
        </w:rPr>
        <w:sectPr w:rsidR="007F0EBE" w:rsidRPr="008C459B" w:rsidSect="00B82E12">
          <w:footnotePr>
            <w:pos w:val="beneathText"/>
          </w:footnotePr>
          <w:pgSz w:w="11906" w:h="16838" w:code="9"/>
          <w:pgMar w:top="1134" w:right="851" w:bottom="1134" w:left="1701" w:header="720" w:footer="720" w:gutter="0"/>
          <w:pgNumType w:start="1"/>
          <w:cols w:space="720"/>
          <w:titlePg/>
          <w:docGrid w:linePitch="360"/>
        </w:sectPr>
      </w:pPr>
      <w:r w:rsidRPr="008C459B">
        <w:rPr>
          <w:lang w:val="ru-RU"/>
        </w:rPr>
        <w:br w:type="page"/>
      </w:r>
    </w:p>
    <w:p w:rsidR="00E81978" w:rsidRPr="00034F2A" w:rsidRDefault="00F06770" w:rsidP="00034F2A">
      <w:pPr>
        <w:pStyle w:val="Ttulodeseccin"/>
      </w:pPr>
      <w:bookmarkStart w:id="1" w:name="_Toc108992749"/>
      <w:bookmarkStart w:id="2" w:name="_Toc109167896"/>
      <w:r w:rsidRPr="00034F2A">
        <w:lastRenderedPageBreak/>
        <w:t>Введение</w:t>
      </w:r>
      <w:bookmarkEnd w:id="1"/>
      <w:bookmarkEnd w:id="2"/>
    </w:p>
    <w:p w:rsidR="00397EB5" w:rsidRPr="001B4DD4" w:rsidRDefault="00614E74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Веб-разработка - это термин, который относится ко всей работе, связанной с созданием, созданием и поддержкой приложения, работающего через Интернет, то есть веб-сайта. Она включает в себя множество аспектов, таких как дизайн, публикация, программирование и управление базами данных. И каждый из этих аспектов исследуется в этом проекте, в котором применяется на практике все, что было изучено до сих пор.</w:t>
      </w:r>
    </w:p>
    <w:p w:rsidR="00397EB5" w:rsidRPr="001B4DD4" w:rsidRDefault="00397EB5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Целью этого проекта было создание веб-приложения для интернет-магазина под названием «Shopee». Это означало рассмотреть все аспекты, связанные с созданием веб-сайта, о которых упоминалось ранее. Для клиентской части</w:t>
      </w:r>
      <w:r w:rsidR="00030497" w:rsidRPr="001B4DD4">
        <w:rPr>
          <w:rStyle w:val="Refdenotaalpie"/>
          <w:sz w:val="28"/>
          <w:szCs w:val="28"/>
          <w:lang w:val="ru-RU"/>
        </w:rPr>
        <w:t>1</w:t>
      </w:r>
      <w:r w:rsidRPr="001B4DD4">
        <w:rPr>
          <w:sz w:val="28"/>
          <w:szCs w:val="28"/>
          <w:lang w:val="ru-RU"/>
        </w:rPr>
        <w:t xml:space="preserve"> приложения, использовались HTML</w:t>
      </w:r>
      <w:r w:rsidRPr="001B4DD4">
        <w:rPr>
          <w:rStyle w:val="Refdenotaalpie"/>
          <w:sz w:val="28"/>
          <w:szCs w:val="28"/>
          <w:lang w:val="ru-RU"/>
        </w:rPr>
        <w:t>2</w:t>
      </w:r>
      <w:r w:rsidRPr="001B4DD4">
        <w:rPr>
          <w:sz w:val="28"/>
          <w:szCs w:val="28"/>
          <w:lang w:val="ru-RU"/>
        </w:rPr>
        <w:t xml:space="preserve"> и CSS</w:t>
      </w:r>
      <w:r w:rsidRPr="001B4DD4">
        <w:rPr>
          <w:rStyle w:val="Refdenotaalpie"/>
          <w:sz w:val="28"/>
          <w:szCs w:val="28"/>
          <w:lang w:val="ru-RU"/>
        </w:rPr>
        <w:t>3</w:t>
      </w:r>
      <w:r w:rsidRPr="001B4DD4">
        <w:rPr>
          <w:sz w:val="28"/>
          <w:szCs w:val="28"/>
          <w:lang w:val="ru-RU"/>
        </w:rPr>
        <w:t>, а также иконки и шрифт, предоставленные с использованием бесплатной версии проекта с открытым исходным кодом Font Awesome</w:t>
      </w:r>
      <w:r w:rsidRPr="001B4DD4">
        <w:rPr>
          <w:rStyle w:val="Refdenotaalpie"/>
          <w:sz w:val="28"/>
          <w:szCs w:val="28"/>
          <w:lang w:val="ru-RU"/>
        </w:rPr>
        <w:t>4</w:t>
      </w:r>
      <w:r w:rsidRPr="001B4DD4">
        <w:rPr>
          <w:sz w:val="28"/>
          <w:szCs w:val="28"/>
          <w:lang w:val="ru-RU"/>
        </w:rPr>
        <w:t>. Серверная часть</w:t>
      </w:r>
      <w:r w:rsidRPr="001B4DD4">
        <w:rPr>
          <w:rStyle w:val="Refdenotaalpie"/>
          <w:sz w:val="28"/>
          <w:szCs w:val="28"/>
          <w:lang w:val="ru-RU"/>
        </w:rPr>
        <w:t>5</w:t>
      </w:r>
      <w:r w:rsidRPr="001B4DD4">
        <w:rPr>
          <w:sz w:val="28"/>
          <w:szCs w:val="28"/>
          <w:lang w:val="ru-RU"/>
        </w:rPr>
        <w:t xml:space="preserve"> была разработана с использованием языка программирования Python с использованием Flask в качестве фреймворка и реализации объектно-ориентированного программирования для создания базы данных для хранения пользовательских данных в виде файлов JSON</w:t>
      </w:r>
      <w:r w:rsidRPr="001B4DD4">
        <w:rPr>
          <w:rStyle w:val="Refdenotaalpie"/>
          <w:sz w:val="28"/>
          <w:szCs w:val="28"/>
          <w:lang w:val="ru-RU"/>
        </w:rPr>
        <w:t>6</w:t>
      </w:r>
      <w:r w:rsidRPr="001B4DD4">
        <w:rPr>
          <w:sz w:val="28"/>
          <w:szCs w:val="28"/>
          <w:lang w:val="ru-RU"/>
        </w:rPr>
        <w:t>.</w:t>
      </w:r>
    </w:p>
    <w:p w:rsidR="00AD67B7" w:rsidRPr="001B4DD4" w:rsidRDefault="00AD67B7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При разработке веб-сайта присутствовали некоторые ограничения. Язык был одной из них, и она была решена путем принятия решения сделать интерфейс на английском языке вместо русского. Знание инструментов, используемых для этого приложения, также было проблемой, но ее удалось преодолеть, разделив задачу бэкэнда с участником, который знал, как использовать Python, а другой участник выполнял бы интерфейс.</w:t>
      </w:r>
    </w:p>
    <w:bookmarkStart w:id="3" w:name="_Toc108992750"/>
    <w:bookmarkStart w:id="4" w:name="_Toc109167897"/>
    <w:p w:rsidR="00E81978" w:rsidRPr="001B4DD4" w:rsidRDefault="00773A8F" w:rsidP="00034F2A">
      <w:pPr>
        <w:pStyle w:val="Ttulodeseccin"/>
        <w:rPr>
          <w:rStyle w:val="Ttulo1Car"/>
        </w:rPr>
      </w:pPr>
      <w:sdt>
        <w:sdtPr>
          <w:rPr>
            <w:lang w:bidi="es-ES"/>
          </w:rPr>
          <w:alias w:val="Título de sección:"/>
          <w:tag w:val="Título de sección:"/>
          <w:id w:val="984196707"/>
          <w:placeholder>
            <w:docPart w:val="545CA5E1FB304A9DA7724068210A84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06770" w:rsidRPr="001B4DD4">
            <w:t>Проект</w:t>
          </w:r>
        </w:sdtContent>
      </w:sdt>
      <w:bookmarkEnd w:id="3"/>
      <w:bookmarkEnd w:id="4"/>
    </w:p>
    <w:p w:rsidR="00E81978" w:rsidRPr="001B4DD4" w:rsidRDefault="00AD67B7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Чтобы начать разработку, было решено назвать интернет-магазин «Shopee». А продукты, используемые на веб-сайте, будут представлять собой стеклянные бутылки, которые обладают многими свойствами, упомянутыми ниже. Для его разработки мы будем использовать HTML, CSS и Python. Чтобы лучше понять ход реализации проекта, важно описать инструменты и требования, необходимые для достижения поставленной цели.</w:t>
      </w:r>
    </w:p>
    <w:p w:rsidR="00E81978" w:rsidRPr="001B4DD4" w:rsidRDefault="006F77BD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В этом разделе будет об</w:t>
      </w:r>
      <w:r w:rsidR="00F539AD" w:rsidRPr="001B4DD4">
        <w:rPr>
          <w:sz w:val="28"/>
          <w:szCs w:val="28"/>
          <w:lang w:val="ru-RU"/>
        </w:rPr>
        <w:t>ъяснено использование Python и F</w:t>
      </w:r>
      <w:r w:rsidRPr="001B4DD4">
        <w:rPr>
          <w:sz w:val="28"/>
          <w:szCs w:val="28"/>
          <w:lang w:val="ru-RU"/>
        </w:rPr>
        <w:t>lask для разработки серверной части.</w:t>
      </w:r>
    </w:p>
    <w:p w:rsidR="00E81978" w:rsidRPr="001B4DD4" w:rsidRDefault="008B55A7" w:rsidP="00B706BB">
      <w:pPr>
        <w:pStyle w:val="Ttulo1"/>
        <w:spacing w:line="360" w:lineRule="auto"/>
        <w:rPr>
          <w:sz w:val="28"/>
          <w:szCs w:val="28"/>
        </w:rPr>
      </w:pPr>
      <w:bookmarkStart w:id="5" w:name="_Toc109167898"/>
      <w:r w:rsidRPr="001B4DD4">
        <w:rPr>
          <w:sz w:val="28"/>
          <w:szCs w:val="28"/>
        </w:rPr>
        <w:t>Настройка</w:t>
      </w:r>
      <w:bookmarkEnd w:id="5"/>
    </w:p>
    <w:p w:rsidR="004A7BB8" w:rsidRPr="001B4DD4" w:rsidRDefault="00A02566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Для начала необходима установка Python. Для этого проекта 64-разрядный Python 3.10.5 использовался с Visual Studio Code в качестве текстового редактора в Windows 11. Чтобы иметь больший контроль над библиотеками, используемыми в проекте, и упростить создание файла требований, для него была создана виртуальная среда.</w:t>
      </w:r>
    </w:p>
    <w:p w:rsidR="00412739" w:rsidRPr="001B4DD4" w:rsidRDefault="0019582C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Чтобы создать его, сначала был создан новый каталог с именем «</w:t>
      </w:r>
      <w:r w:rsidR="000B28B4" w:rsidRPr="001B4DD4">
        <w:rPr>
          <w:sz w:val="28"/>
          <w:szCs w:val="28"/>
          <w:lang w:val="ru-RU"/>
        </w:rPr>
        <w:t>Shop</w:t>
      </w:r>
      <w:r w:rsidRPr="001B4DD4">
        <w:rPr>
          <w:sz w:val="28"/>
          <w:szCs w:val="28"/>
          <w:lang w:val="ru-RU"/>
        </w:rPr>
        <w:t xml:space="preserve">». Здесь будут храниться все файлы, соответствующие веб-сайту. В каталоге созданной новой папки виртуальная среда может быть создана с помощью следующих команд в зависимости от используемой операционной системы. После настройки виртуальной среды в каталоге появится новая папка с именем «.venv», как показано </w:t>
      </w:r>
      <w:r w:rsidR="00417BC2" w:rsidRPr="001B4DD4">
        <w:rPr>
          <w:sz w:val="28"/>
          <w:szCs w:val="28"/>
          <w:lang w:val="ru-RU"/>
        </w:rPr>
        <w:t>в Приложении 1</w:t>
      </w:r>
      <w:r w:rsidRPr="001B4DD4">
        <w:rPr>
          <w:sz w:val="28"/>
          <w:szCs w:val="28"/>
          <w:lang w:val="ru-RU"/>
        </w:rPr>
        <w:t>, которая содержит библиотеки, используемые в приложении.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0"/>
        <w:gridCol w:w="7466"/>
      </w:tblGrid>
      <w:tr w:rsidR="0019582C" w:rsidRPr="001B4DD4" w:rsidTr="00AF1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  <w:gridSpan w:val="2"/>
          </w:tcPr>
          <w:p w:rsidR="0019582C" w:rsidRPr="001B4DD4" w:rsidRDefault="0019582C" w:rsidP="00B706BB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B4DD4">
              <w:rPr>
                <w:b/>
                <w:sz w:val="28"/>
                <w:szCs w:val="28"/>
                <w:lang w:val="ru-RU"/>
              </w:rPr>
              <w:lastRenderedPageBreak/>
              <w:t>Команды в консоли для создания виртуальной среды (для Python 3)</w:t>
            </w:r>
          </w:p>
        </w:tc>
      </w:tr>
      <w:tr w:rsidR="0019582C" w:rsidRPr="001B4DD4" w:rsidTr="0019582C">
        <w:tc>
          <w:tcPr>
            <w:tcW w:w="1560" w:type="dxa"/>
            <w:vAlign w:val="center"/>
          </w:tcPr>
          <w:p w:rsidR="0019582C" w:rsidRPr="001B4DD4" w:rsidRDefault="0019582C" w:rsidP="00B706BB">
            <w:pPr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 w:rsidRPr="001B4DD4">
              <w:rPr>
                <w:sz w:val="28"/>
                <w:szCs w:val="28"/>
                <w:lang w:val="ru-RU"/>
              </w:rPr>
              <w:t>Linux</w:t>
            </w:r>
          </w:p>
        </w:tc>
        <w:tc>
          <w:tcPr>
            <w:tcW w:w="7466" w:type="dxa"/>
            <w:vAlign w:val="center"/>
          </w:tcPr>
          <w:p w:rsidR="0019582C" w:rsidRPr="001B4DD4" w:rsidRDefault="0019582C" w:rsidP="00B706BB">
            <w:pPr>
              <w:spacing w:line="360" w:lineRule="auto"/>
              <w:jc w:val="left"/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sudo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apt-get install python3-venv  # </w:t>
            </w:r>
            <w:r w:rsidRPr="001B4DD4">
              <w:rPr>
                <w:sz w:val="28"/>
                <w:szCs w:val="28"/>
                <w:lang w:val="en-US"/>
              </w:rPr>
              <w:t xml:space="preserve"> </w:t>
            </w:r>
            <w:r w:rsidRPr="001B4DD4">
              <w:rPr>
                <w:rFonts w:ascii="Consolas" w:hAnsi="Consolas"/>
                <w:sz w:val="28"/>
                <w:szCs w:val="28"/>
                <w:lang w:val="ru-RU"/>
              </w:rPr>
              <w:t>При</w:t>
            </w: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 w:rsidRPr="001B4DD4">
              <w:rPr>
                <w:rFonts w:ascii="Consolas" w:hAnsi="Consolas"/>
                <w:sz w:val="28"/>
                <w:szCs w:val="28"/>
                <w:lang w:val="ru-RU"/>
              </w:rPr>
              <w:t>необходимости</w:t>
            </w:r>
          </w:p>
          <w:p w:rsidR="0019582C" w:rsidRPr="001B4DD4" w:rsidRDefault="0019582C" w:rsidP="00B706BB">
            <w:pPr>
              <w:spacing w:line="360" w:lineRule="auto"/>
              <w:jc w:val="left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python3 -m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venv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.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venv</w:t>
            </w:r>
            <w:proofErr w:type="spellEnd"/>
          </w:p>
          <w:p w:rsidR="0019582C" w:rsidRPr="001B4DD4" w:rsidRDefault="0019582C" w:rsidP="00B706BB">
            <w:pPr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source .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venv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/bin/activate</w:t>
            </w:r>
          </w:p>
        </w:tc>
      </w:tr>
      <w:tr w:rsidR="0019582C" w:rsidRPr="001B4DD4" w:rsidTr="0019582C">
        <w:tc>
          <w:tcPr>
            <w:tcW w:w="1560" w:type="dxa"/>
            <w:vAlign w:val="center"/>
          </w:tcPr>
          <w:p w:rsidR="0019582C" w:rsidRPr="001B4DD4" w:rsidRDefault="0019582C" w:rsidP="00B706BB">
            <w:pPr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 w:rsidRPr="001B4DD4">
              <w:rPr>
                <w:sz w:val="28"/>
                <w:szCs w:val="28"/>
                <w:lang w:val="ru-RU"/>
              </w:rPr>
              <w:t>macOS</w:t>
            </w:r>
          </w:p>
        </w:tc>
        <w:tc>
          <w:tcPr>
            <w:tcW w:w="7466" w:type="dxa"/>
            <w:vAlign w:val="center"/>
          </w:tcPr>
          <w:p w:rsidR="0019582C" w:rsidRPr="001B4DD4" w:rsidRDefault="0019582C" w:rsidP="00B706BB">
            <w:pPr>
              <w:spacing w:line="360" w:lineRule="auto"/>
              <w:jc w:val="left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python3 -m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venv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.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venv</w:t>
            </w:r>
            <w:proofErr w:type="spellEnd"/>
          </w:p>
          <w:p w:rsidR="0019582C" w:rsidRPr="001B4DD4" w:rsidRDefault="0019582C" w:rsidP="00B706BB">
            <w:pPr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source .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venv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/bin/activate</w:t>
            </w:r>
          </w:p>
        </w:tc>
      </w:tr>
      <w:tr w:rsidR="0019582C" w:rsidRPr="001B4DD4" w:rsidTr="0019582C">
        <w:tc>
          <w:tcPr>
            <w:tcW w:w="1560" w:type="dxa"/>
            <w:vAlign w:val="center"/>
          </w:tcPr>
          <w:p w:rsidR="0019582C" w:rsidRPr="001B4DD4" w:rsidRDefault="0019582C" w:rsidP="00B706BB">
            <w:pPr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 w:rsidRPr="001B4DD4">
              <w:rPr>
                <w:sz w:val="28"/>
                <w:szCs w:val="28"/>
                <w:lang w:val="ru-RU"/>
              </w:rPr>
              <w:t>Windows</w:t>
            </w:r>
          </w:p>
        </w:tc>
        <w:tc>
          <w:tcPr>
            <w:tcW w:w="7466" w:type="dxa"/>
            <w:vAlign w:val="center"/>
          </w:tcPr>
          <w:p w:rsidR="0019582C" w:rsidRPr="001B4DD4" w:rsidRDefault="0019582C" w:rsidP="00B706BB">
            <w:pPr>
              <w:spacing w:line="360" w:lineRule="auto"/>
              <w:jc w:val="left"/>
              <w:rPr>
                <w:rFonts w:ascii="Consolas" w:hAnsi="Consolas"/>
                <w:sz w:val="28"/>
                <w:szCs w:val="28"/>
                <w:lang w:val="ru-RU"/>
              </w:rPr>
            </w:pPr>
            <w:r w:rsidRPr="001B4DD4">
              <w:rPr>
                <w:rFonts w:ascii="Consolas" w:hAnsi="Consolas"/>
                <w:sz w:val="28"/>
                <w:szCs w:val="28"/>
                <w:lang w:val="ru-RU"/>
              </w:rPr>
              <w:t>py -3 -m venv .venv</w:t>
            </w:r>
          </w:p>
          <w:p w:rsidR="0019582C" w:rsidRPr="001B4DD4" w:rsidRDefault="0019582C" w:rsidP="00B706BB">
            <w:pPr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 w:rsidRPr="001B4DD4">
              <w:rPr>
                <w:rFonts w:ascii="Consolas" w:hAnsi="Consolas"/>
                <w:sz w:val="28"/>
                <w:szCs w:val="28"/>
                <w:lang w:val="ru-RU"/>
              </w:rPr>
              <w:t>.venv\scripts\activate</w:t>
            </w:r>
          </w:p>
        </w:tc>
      </w:tr>
    </w:tbl>
    <w:p w:rsidR="00E81978" w:rsidRPr="001B4DD4" w:rsidRDefault="000B28B4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Сменив интерпретатор с установки Python на виртуальную среду, переходим к следующему шагу - обновлению pip и загрузке Flask.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19582C" w:rsidRPr="001B4DD4" w:rsidTr="00AF1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19582C" w:rsidRPr="001B4DD4" w:rsidRDefault="000B28B4" w:rsidP="00B706BB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B4DD4">
              <w:rPr>
                <w:b/>
                <w:sz w:val="28"/>
                <w:szCs w:val="28"/>
                <w:lang w:val="ru-RU"/>
              </w:rPr>
              <w:t>Обновление pip и установка Flask</w:t>
            </w:r>
          </w:p>
        </w:tc>
      </w:tr>
      <w:tr w:rsidR="0019582C" w:rsidRPr="001B4DD4" w:rsidTr="00AF11FB">
        <w:tc>
          <w:tcPr>
            <w:tcW w:w="9026" w:type="dxa"/>
          </w:tcPr>
          <w:p w:rsidR="0019582C" w:rsidRPr="001B4DD4" w:rsidRDefault="0019582C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python -m pip install --upgrade pip</w:t>
            </w:r>
          </w:p>
          <w:p w:rsidR="0019582C" w:rsidRPr="001B4DD4" w:rsidRDefault="0019582C" w:rsidP="00B706B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python -m pip install flask</w:t>
            </w:r>
          </w:p>
        </w:tc>
      </w:tr>
    </w:tbl>
    <w:p w:rsidR="00B7017B" w:rsidRPr="001B4DD4" w:rsidRDefault="000B28B4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 xml:space="preserve">Установленный пакет Flask имеет версию 2.1.2, которая поддерживает Python 3.7 или новее. Он также устанавливает зависимости, которые являются </w:t>
      </w:r>
      <w:r w:rsidRPr="001B4DD4">
        <w:rPr>
          <w:sz w:val="28"/>
          <w:szCs w:val="28"/>
          <w:lang w:val="ru-RU"/>
        </w:rPr>
        <w:lastRenderedPageBreak/>
        <w:t xml:space="preserve">другими пакетами, необходимыми для его правильной работы, такими как: Werkzeug, Jinja, MarkupSafe, ItsDangerous и Click. Функции, выполняемые этими зависимостями, за исключением Jinja, не входят в объем этой работы. </w:t>
      </w:r>
      <w:sdt>
        <w:sdtPr>
          <w:rPr>
            <w:sz w:val="28"/>
            <w:szCs w:val="28"/>
            <w:lang w:val="ru-RU"/>
          </w:rPr>
          <w:id w:val="1661270344"/>
          <w:citation/>
        </w:sdtPr>
        <w:sdtContent>
          <w:r w:rsidR="0010583F" w:rsidRPr="001B4DD4">
            <w:rPr>
              <w:sz w:val="28"/>
              <w:szCs w:val="28"/>
              <w:lang w:val="ru-RU"/>
            </w:rPr>
            <w:fldChar w:fldCharType="begin"/>
          </w:r>
          <w:r w:rsidR="0010583F" w:rsidRPr="001B4DD4">
            <w:rPr>
              <w:sz w:val="28"/>
              <w:szCs w:val="28"/>
              <w:lang w:val="ru-RU"/>
            </w:rPr>
            <w:instrText xml:space="preserve">CITATION Pal10 \l 12298 </w:instrText>
          </w:r>
          <w:r w:rsidR="0010583F" w:rsidRPr="001B4DD4">
            <w:rPr>
              <w:sz w:val="28"/>
              <w:szCs w:val="28"/>
              <w:lang w:val="ru-RU"/>
            </w:rPr>
            <w:fldChar w:fldCharType="separate"/>
          </w:r>
          <w:r w:rsidR="0069130C" w:rsidRPr="001B4DD4">
            <w:rPr>
              <w:sz w:val="28"/>
              <w:szCs w:val="28"/>
              <w:lang w:val="ru-RU"/>
            </w:rPr>
            <w:t>(Pallets, 2010)</w:t>
          </w:r>
          <w:r w:rsidR="0010583F" w:rsidRPr="001B4DD4">
            <w:rPr>
              <w:sz w:val="28"/>
              <w:szCs w:val="28"/>
              <w:lang w:val="ru-RU"/>
            </w:rPr>
            <w:fldChar w:fldCharType="end"/>
          </w:r>
        </w:sdtContent>
      </w:sdt>
    </w:p>
    <w:p w:rsidR="00D14D18" w:rsidRPr="001B4DD4" w:rsidRDefault="000B28B4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 xml:space="preserve">Эти шаги, приведенные в руководстве Visual Studio Code для Flask </w:t>
      </w:r>
      <w:sdt>
        <w:sdtPr>
          <w:rPr>
            <w:sz w:val="28"/>
            <w:szCs w:val="28"/>
            <w:lang w:val="ru-RU"/>
          </w:rPr>
          <w:id w:val="-2093305287"/>
          <w:citation/>
        </w:sdtPr>
        <w:sdtContent>
          <w:r w:rsidRPr="001B4DD4">
            <w:rPr>
              <w:sz w:val="28"/>
              <w:szCs w:val="28"/>
              <w:lang w:val="ru-RU"/>
            </w:rPr>
            <w:fldChar w:fldCharType="begin"/>
          </w:r>
          <w:r w:rsidRPr="001B4DD4">
            <w:rPr>
              <w:sz w:val="28"/>
              <w:szCs w:val="28"/>
              <w:lang w:val="ru-RU"/>
            </w:rPr>
            <w:instrText xml:space="preserve">CITATION Mic21 \l 12298 </w:instrText>
          </w:r>
          <w:r w:rsidRPr="001B4DD4">
            <w:rPr>
              <w:sz w:val="28"/>
              <w:szCs w:val="28"/>
              <w:lang w:val="ru-RU"/>
            </w:rPr>
            <w:fldChar w:fldCharType="separate"/>
          </w:r>
          <w:r w:rsidR="0069130C" w:rsidRPr="001B4DD4">
            <w:rPr>
              <w:sz w:val="28"/>
              <w:szCs w:val="28"/>
              <w:lang w:val="ru-RU"/>
            </w:rPr>
            <w:t>(Microsoft, 2021)</w:t>
          </w:r>
          <w:r w:rsidRPr="001B4DD4">
            <w:rPr>
              <w:sz w:val="28"/>
              <w:szCs w:val="28"/>
              <w:lang w:val="ru-RU"/>
            </w:rPr>
            <w:fldChar w:fldCharType="end"/>
          </w:r>
        </w:sdtContent>
      </w:sdt>
      <w:r w:rsidRPr="001B4DD4">
        <w:rPr>
          <w:sz w:val="28"/>
          <w:szCs w:val="28"/>
          <w:lang w:val="ru-RU"/>
        </w:rPr>
        <w:t>, являются основой, на которой будет построено веб-приложение.</w:t>
      </w:r>
    </w:p>
    <w:p w:rsidR="007264DE" w:rsidRPr="001B4DD4" w:rsidRDefault="00C344CB" w:rsidP="00B706BB">
      <w:pPr>
        <w:pStyle w:val="Ttulo1"/>
        <w:spacing w:line="360" w:lineRule="auto"/>
        <w:rPr>
          <w:sz w:val="28"/>
          <w:szCs w:val="28"/>
        </w:rPr>
      </w:pPr>
      <w:bookmarkStart w:id="6" w:name="_Toc108992753"/>
      <w:bookmarkStart w:id="7" w:name="_Toc109167899"/>
      <w:r w:rsidRPr="001B4DD4">
        <w:rPr>
          <w:sz w:val="28"/>
          <w:szCs w:val="28"/>
        </w:rPr>
        <w:t>Python и объектно-ориентированное программирование (ООП)</w:t>
      </w:r>
      <w:bookmarkEnd w:id="6"/>
      <w:bookmarkEnd w:id="7"/>
    </w:p>
    <w:p w:rsidR="007264DE" w:rsidRPr="001B4DD4" w:rsidRDefault="00C344CB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Перед использованием Flask будет использоваться ООП, поэтому уместно дать общий обзор того, как Python управляет объектами и свойствами, которыми они обладают.</w:t>
      </w:r>
    </w:p>
    <w:p w:rsidR="00543C32" w:rsidRPr="001B4DD4" w:rsidRDefault="002A1898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В Python классы можно использовать для создания объектов класса, которые поддерживают ссылки на атрибуты и создание экземпляров. Последнее относится к вызову объекта класса для создания объекта экземпляра. Ссылки на атрибуты - это единственная операция, понятная объектам экземпляра, где единственными допустимыми именами атрибутов являются атрибуты данных и методы.</w:t>
      </w:r>
      <w:sdt>
        <w:sdtPr>
          <w:rPr>
            <w:sz w:val="28"/>
            <w:szCs w:val="28"/>
            <w:lang w:val="ru-RU"/>
          </w:rPr>
          <w:id w:val="-1206720164"/>
          <w:citation/>
        </w:sdtPr>
        <w:sdtContent>
          <w:r w:rsidR="009A1592" w:rsidRPr="001B4DD4">
            <w:rPr>
              <w:sz w:val="28"/>
              <w:szCs w:val="28"/>
              <w:lang w:val="ru-RU"/>
            </w:rPr>
            <w:fldChar w:fldCharType="begin"/>
          </w:r>
          <w:r w:rsidR="009A1592" w:rsidRPr="001B4DD4">
            <w:rPr>
              <w:sz w:val="28"/>
              <w:szCs w:val="28"/>
              <w:lang w:val="ru-RU"/>
            </w:rPr>
            <w:instrText xml:space="preserve"> CITATION Pyt22 \l 12298 </w:instrText>
          </w:r>
          <w:r w:rsidR="009A1592" w:rsidRPr="001B4DD4">
            <w:rPr>
              <w:sz w:val="28"/>
              <w:szCs w:val="28"/>
              <w:lang w:val="ru-RU"/>
            </w:rPr>
            <w:fldChar w:fldCharType="separate"/>
          </w:r>
          <w:r w:rsidR="0069130C" w:rsidRPr="001B4DD4">
            <w:rPr>
              <w:sz w:val="28"/>
              <w:szCs w:val="28"/>
              <w:lang w:val="ru-RU"/>
            </w:rPr>
            <w:t xml:space="preserve"> (Python Software Foundation, 2022)</w:t>
          </w:r>
          <w:r w:rsidR="009A1592" w:rsidRPr="001B4DD4">
            <w:rPr>
              <w:sz w:val="28"/>
              <w:szCs w:val="28"/>
              <w:lang w:val="ru-RU"/>
            </w:rPr>
            <w:fldChar w:fldCharType="end"/>
          </w:r>
        </w:sdtContent>
      </w:sdt>
    </w:p>
    <w:p w:rsidR="009A1592" w:rsidRPr="001B4DD4" w:rsidRDefault="002A1898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 xml:space="preserve">Короче говоря, экземпляр класса может иметь некоторые атрибуты данных (например, число, строку, массив и т.д.) или метод (который </w:t>
      </w:r>
      <w:r w:rsidRPr="001B4DD4">
        <w:rPr>
          <w:sz w:val="28"/>
          <w:szCs w:val="28"/>
          <w:lang w:val="ru-RU"/>
        </w:rPr>
        <w:lastRenderedPageBreak/>
        <w:t>представляет собой функцию, определенную внутри класса). Следующий пр</w:t>
      </w:r>
      <w:r w:rsidR="00ED758E" w:rsidRPr="001B4DD4">
        <w:rPr>
          <w:sz w:val="28"/>
          <w:szCs w:val="28"/>
          <w:lang w:val="ru-RU"/>
        </w:rPr>
        <w:t xml:space="preserve">имер определяет класс </w:t>
      </w:r>
      <w:r w:rsidRPr="001B4DD4">
        <w:rPr>
          <w:sz w:val="28"/>
          <w:szCs w:val="28"/>
          <w:lang w:val="ru-RU"/>
        </w:rPr>
        <w:t>MyClass и определяет начальный атрибут «data» для каждо</w:t>
      </w:r>
      <w:r w:rsidR="00ED758E" w:rsidRPr="001B4DD4">
        <w:rPr>
          <w:sz w:val="28"/>
          <w:szCs w:val="28"/>
          <w:lang w:val="ru-RU"/>
        </w:rPr>
        <w:t xml:space="preserve">го экземпляра с помощью метода </w:t>
      </w:r>
      <w:r w:rsidRPr="001B4DD4">
        <w:rPr>
          <w:sz w:val="28"/>
          <w:szCs w:val="28"/>
          <w:lang w:val="ru-RU"/>
        </w:rPr>
        <w:t>__init</w:t>
      </w:r>
      <w:r w:rsidR="00ED758E" w:rsidRPr="001B4DD4">
        <w:rPr>
          <w:sz w:val="28"/>
          <w:szCs w:val="28"/>
          <w:lang w:val="ru-RU"/>
        </w:rPr>
        <w:t xml:space="preserve">__, а также создает метод </w:t>
      </w:r>
      <w:r w:rsidRPr="001B4DD4">
        <w:rPr>
          <w:sz w:val="28"/>
          <w:szCs w:val="28"/>
          <w:lang w:val="ru-RU"/>
        </w:rPr>
        <w:t>f</w:t>
      </w:r>
      <w:r w:rsidR="00ED758E" w:rsidRPr="001B4DD4">
        <w:rPr>
          <w:sz w:val="28"/>
          <w:szCs w:val="28"/>
          <w:lang w:val="ru-RU"/>
        </w:rPr>
        <w:t xml:space="preserve">, который возвращает атрибут </w:t>
      </w:r>
      <w:r w:rsidRPr="001B4DD4">
        <w:rPr>
          <w:sz w:val="28"/>
          <w:szCs w:val="28"/>
          <w:lang w:val="ru-RU"/>
        </w:rPr>
        <w:t>data, который в данном случае представляет собой список, в обратном порядке порядок. Как видно, создав</w:t>
      </w:r>
      <w:r w:rsidR="00ED758E" w:rsidRPr="001B4DD4">
        <w:rPr>
          <w:sz w:val="28"/>
          <w:szCs w:val="28"/>
          <w:lang w:val="ru-RU"/>
        </w:rPr>
        <w:t xml:space="preserve"> экземпляр класса в переменной </w:t>
      </w:r>
      <w:r w:rsidRPr="001B4DD4">
        <w:rPr>
          <w:sz w:val="28"/>
          <w:szCs w:val="28"/>
          <w:lang w:val="ru-RU"/>
        </w:rPr>
        <w:t>x, можно получить доступ к значениям, хранящимся для этого экземпляра, и использовать определенные для него методы. Это будет полезно в ходе реализации проекта.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9A1592" w:rsidRPr="001B4DD4" w:rsidTr="00AF1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9A1592" w:rsidRPr="001B4DD4" w:rsidRDefault="00632E97" w:rsidP="00B706BB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B4DD4">
              <w:rPr>
                <w:b/>
                <w:sz w:val="28"/>
                <w:szCs w:val="28"/>
                <w:lang w:val="ru-RU"/>
              </w:rPr>
              <w:t>Пример класса в Python</w:t>
            </w:r>
          </w:p>
        </w:tc>
      </w:tr>
      <w:tr w:rsidR="009A1592" w:rsidRPr="001B4DD4" w:rsidTr="00AF11FB">
        <w:tc>
          <w:tcPr>
            <w:tcW w:w="9026" w:type="dxa"/>
          </w:tcPr>
          <w:p w:rsidR="009A1592" w:rsidRPr="001B4DD4" w:rsidRDefault="009A159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&gt;&gt;&gt; class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MyClass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:</w:t>
            </w:r>
          </w:p>
          <w:p w:rsidR="009A1592" w:rsidRPr="001B4DD4" w:rsidRDefault="009A159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...    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def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__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init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__(self):</w:t>
            </w:r>
          </w:p>
          <w:p w:rsidR="009A1592" w:rsidRPr="001B4DD4" w:rsidRDefault="009A159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...            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self.data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= [1,2,3]</w:t>
            </w:r>
          </w:p>
          <w:p w:rsidR="009A1592" w:rsidRPr="001B4DD4" w:rsidRDefault="009A159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...    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def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f(self):</w:t>
            </w:r>
          </w:p>
          <w:p w:rsidR="009A1592" w:rsidRPr="001B4DD4" w:rsidRDefault="009A159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...             return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self.data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[::-1]</w:t>
            </w:r>
          </w:p>
          <w:p w:rsidR="009A1592" w:rsidRPr="001B4DD4" w:rsidRDefault="009A159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... </w:t>
            </w:r>
          </w:p>
          <w:p w:rsidR="009A1592" w:rsidRPr="001B4DD4" w:rsidRDefault="009A159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&gt;&gt;&gt; x =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MyClass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()</w:t>
            </w:r>
            <w:r w:rsidR="009A293D"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 # </w:t>
            </w:r>
            <w:r w:rsidR="009A293D" w:rsidRPr="001B4DD4">
              <w:rPr>
                <w:rFonts w:ascii="Consolas" w:hAnsi="Consolas"/>
                <w:sz w:val="28"/>
                <w:szCs w:val="28"/>
                <w:lang w:val="ru-RU"/>
              </w:rPr>
              <w:t>создание</w:t>
            </w:r>
            <w:r w:rsidR="009A293D"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 w:rsidR="009A293D" w:rsidRPr="001B4DD4">
              <w:rPr>
                <w:rFonts w:ascii="Consolas" w:hAnsi="Consolas"/>
                <w:sz w:val="28"/>
                <w:szCs w:val="28"/>
                <w:lang w:val="ru-RU"/>
              </w:rPr>
              <w:t>экземпляра</w:t>
            </w:r>
          </w:p>
          <w:p w:rsidR="009A1592" w:rsidRPr="001B4DD4" w:rsidRDefault="009A159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&gt;&gt;&gt;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x.data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 </w:t>
            </w:r>
            <w:r w:rsidR="009A293D"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# </w:t>
            </w:r>
            <w:r w:rsidR="009A293D" w:rsidRPr="001B4DD4">
              <w:rPr>
                <w:rFonts w:ascii="Consolas" w:hAnsi="Consolas"/>
                <w:sz w:val="28"/>
                <w:szCs w:val="28"/>
                <w:lang w:val="ru-RU"/>
              </w:rPr>
              <w:t>атрибут</w:t>
            </w:r>
          </w:p>
          <w:p w:rsidR="009A1592" w:rsidRPr="001B4DD4" w:rsidRDefault="009A159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[1, 2, 3]</w:t>
            </w:r>
          </w:p>
          <w:p w:rsidR="009A1592" w:rsidRPr="001B4DD4" w:rsidRDefault="009A159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&gt;&gt;&gt;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x.f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()</w:t>
            </w:r>
            <w:r w:rsidR="009A293D"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 # </w:t>
            </w:r>
            <w:r w:rsidR="009A293D" w:rsidRPr="001B4DD4">
              <w:rPr>
                <w:rFonts w:ascii="Consolas" w:hAnsi="Consolas"/>
                <w:sz w:val="28"/>
                <w:szCs w:val="28"/>
                <w:lang w:val="ru-RU"/>
              </w:rPr>
              <w:t>метод</w:t>
            </w:r>
          </w:p>
          <w:p w:rsidR="009A1592" w:rsidRPr="001B4DD4" w:rsidRDefault="009A1592" w:rsidP="00B706BB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1B4DD4">
              <w:rPr>
                <w:rFonts w:ascii="Consolas" w:hAnsi="Consolas"/>
                <w:sz w:val="28"/>
                <w:szCs w:val="28"/>
                <w:lang w:val="ru-RU"/>
              </w:rPr>
              <w:t>[3, 2, 1]</w:t>
            </w:r>
          </w:p>
        </w:tc>
      </w:tr>
    </w:tbl>
    <w:p w:rsidR="007B2F4A" w:rsidRPr="001B4DD4" w:rsidRDefault="007B2F4A" w:rsidP="00B706BB">
      <w:pPr>
        <w:pStyle w:val="Ttulo1"/>
        <w:spacing w:line="360" w:lineRule="auto"/>
        <w:rPr>
          <w:sz w:val="28"/>
          <w:szCs w:val="28"/>
        </w:rPr>
      </w:pPr>
      <w:bookmarkStart w:id="8" w:name="_Toc108992754"/>
      <w:bookmarkStart w:id="9" w:name="_Toc109167900"/>
      <w:r w:rsidRPr="001B4DD4">
        <w:rPr>
          <w:sz w:val="28"/>
          <w:szCs w:val="28"/>
        </w:rPr>
        <w:t>Flask</w:t>
      </w:r>
      <w:bookmarkEnd w:id="8"/>
      <w:bookmarkEnd w:id="9"/>
    </w:p>
    <w:p w:rsidR="00655BA0" w:rsidRPr="001B4DD4" w:rsidRDefault="00ED758E" w:rsidP="00B706BB">
      <w:pPr>
        <w:pStyle w:val="Ttulo2"/>
        <w:spacing w:line="360" w:lineRule="auto"/>
        <w:rPr>
          <w:noProof w:val="0"/>
          <w:sz w:val="28"/>
          <w:szCs w:val="28"/>
          <w:lang w:val="ru-RU"/>
        </w:rPr>
      </w:pPr>
      <w:bookmarkStart w:id="10" w:name="_Toc109167901"/>
      <w:r w:rsidRPr="001B4DD4">
        <w:rPr>
          <w:noProof w:val="0"/>
          <w:sz w:val="28"/>
          <w:szCs w:val="28"/>
          <w:lang w:val="ru-RU"/>
        </w:rPr>
        <w:t>Базовое приложение</w:t>
      </w:r>
      <w:bookmarkEnd w:id="10"/>
    </w:p>
    <w:p w:rsidR="007B2F4A" w:rsidRPr="001B4DD4" w:rsidRDefault="00ED758E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Flask станет основой, на которой будет построен этот проект. Его основное использование можно описать следующим образом</w:t>
      </w:r>
      <w:r w:rsidR="007E0EA4" w:rsidRPr="001B4DD4">
        <w:rPr>
          <w:sz w:val="28"/>
          <w:szCs w:val="28"/>
          <w:lang w:val="ru-RU"/>
        </w:rPr>
        <w:t>.</w:t>
      </w:r>
    </w:p>
    <w:p w:rsidR="00026064" w:rsidRPr="001B4DD4" w:rsidRDefault="002311AF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 xml:space="preserve">Чтобы запустить новое приложение, создайте файл python с именем «app.py », в котором Flask импортируется из пакета flask и создается экземпляр объекта Flask с именем «app». Для возврата содержимого по определенному URL-адресу создаются функции с помощью декоратора app.route от Flask для сопоставления маршрутов URL, указанных для этой конкретной функции. В </w:t>
      </w:r>
      <w:r w:rsidRPr="001B4DD4">
        <w:rPr>
          <w:sz w:val="28"/>
          <w:szCs w:val="28"/>
          <w:lang w:val="ru-RU"/>
        </w:rPr>
        <w:lastRenderedPageBreak/>
        <w:t>приведенном ниже примере это код базового приложения, которое при запуске возвращает строку текста</w:t>
      </w:r>
      <w:r w:rsidR="00945811" w:rsidRPr="001B4DD4">
        <w:rPr>
          <w:sz w:val="28"/>
          <w:szCs w:val="28"/>
          <w:lang w:val="ru-RU"/>
        </w:rPr>
        <w:t>.</w:t>
      </w:r>
      <w:r w:rsidR="000D72D1" w:rsidRPr="001B4DD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343666944"/>
          <w:citation/>
        </w:sdtPr>
        <w:sdtContent>
          <w:r w:rsidR="000D72D1" w:rsidRPr="001B4DD4">
            <w:rPr>
              <w:sz w:val="28"/>
              <w:szCs w:val="28"/>
              <w:lang w:val="ru-RU"/>
            </w:rPr>
            <w:fldChar w:fldCharType="begin"/>
          </w:r>
          <w:r w:rsidR="000D72D1" w:rsidRPr="001B4DD4">
            <w:rPr>
              <w:sz w:val="28"/>
              <w:szCs w:val="28"/>
              <w:lang w:val="ru-RU"/>
            </w:rPr>
            <w:instrText xml:space="preserve"> CITATION Mic21 \l 12298 </w:instrText>
          </w:r>
          <w:r w:rsidR="000D72D1" w:rsidRPr="001B4DD4">
            <w:rPr>
              <w:sz w:val="28"/>
              <w:szCs w:val="28"/>
              <w:lang w:val="ru-RU"/>
            </w:rPr>
            <w:fldChar w:fldCharType="separate"/>
          </w:r>
          <w:r w:rsidR="0069130C" w:rsidRPr="001B4DD4">
            <w:rPr>
              <w:sz w:val="28"/>
              <w:szCs w:val="28"/>
              <w:lang w:val="ru-RU"/>
            </w:rPr>
            <w:t>(Microsoft, 2021)</w:t>
          </w:r>
          <w:r w:rsidR="000D72D1" w:rsidRPr="001B4DD4">
            <w:rPr>
              <w:sz w:val="28"/>
              <w:szCs w:val="28"/>
              <w:lang w:val="ru-RU"/>
            </w:rPr>
            <w:fldChar w:fldCharType="end"/>
          </w:r>
        </w:sdtContent>
      </w:sdt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945811" w:rsidRPr="001B4DD4" w:rsidTr="00AF1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945811" w:rsidRPr="001B4DD4" w:rsidRDefault="002311AF" w:rsidP="00B706BB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B4DD4">
              <w:rPr>
                <w:b/>
                <w:sz w:val="28"/>
                <w:szCs w:val="28"/>
                <w:lang w:val="ru-RU"/>
              </w:rPr>
              <w:t>Код «app.py»</w:t>
            </w:r>
          </w:p>
        </w:tc>
      </w:tr>
      <w:tr w:rsidR="00945811" w:rsidRPr="001B4DD4" w:rsidTr="00AF11FB">
        <w:tc>
          <w:tcPr>
            <w:tcW w:w="9026" w:type="dxa"/>
          </w:tcPr>
          <w:p w:rsidR="00945811" w:rsidRPr="001B4DD4" w:rsidRDefault="00945811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from flask import Flask</w:t>
            </w:r>
          </w:p>
          <w:p w:rsidR="00945811" w:rsidRPr="001B4DD4" w:rsidRDefault="00945811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:rsidR="00945811" w:rsidRPr="001B4DD4" w:rsidRDefault="00945811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app = Flask(__name__)</w:t>
            </w:r>
          </w:p>
          <w:p w:rsidR="00945811" w:rsidRPr="001B4DD4" w:rsidRDefault="00945811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:rsidR="00945811" w:rsidRPr="001B4DD4" w:rsidRDefault="00945811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@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app.route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("/")</w:t>
            </w:r>
          </w:p>
          <w:p w:rsidR="00945811" w:rsidRPr="001B4DD4" w:rsidRDefault="00945811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def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 w:rsidR="00AE6342" w:rsidRPr="001B4DD4">
              <w:rPr>
                <w:rFonts w:ascii="Consolas" w:hAnsi="Consolas"/>
                <w:sz w:val="28"/>
                <w:szCs w:val="28"/>
                <w:lang w:val="en-US"/>
              </w:rPr>
              <w:t>index</w:t>
            </w: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():</w:t>
            </w:r>
          </w:p>
          <w:p w:rsidR="00945811" w:rsidRPr="001B4DD4" w:rsidRDefault="00945811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return</w:t>
            </w:r>
            <w:proofErr w:type="gram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"Hello world!"</w:t>
            </w:r>
          </w:p>
        </w:tc>
      </w:tr>
    </w:tbl>
    <w:p w:rsidR="00945811" w:rsidRPr="001B4DD4" w:rsidRDefault="002311AF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Этот файл Python при запуске открывает порт и, пока он не будет остановлен с помощью Ctrl+C в командной консоли, показывает в браузере веб-сайт и возвращает содержимое каждой функции для каждого указанного маршрута URL. В этом примере после запуска файла с помощью приведенной ниже команды появляется сообщение с указанием соответствующего URL-адреса и того, как о</w:t>
      </w:r>
      <w:r w:rsidR="00417BC2" w:rsidRPr="001B4DD4">
        <w:rPr>
          <w:sz w:val="28"/>
          <w:szCs w:val="28"/>
          <w:lang w:val="ru-RU"/>
        </w:rPr>
        <w:t>становить запуск программы. В</w:t>
      </w:r>
      <w:r w:rsidRPr="001B4DD4">
        <w:rPr>
          <w:sz w:val="28"/>
          <w:szCs w:val="28"/>
          <w:lang w:val="ru-RU"/>
        </w:rPr>
        <w:t xml:space="preserve"> </w:t>
      </w:r>
      <w:r w:rsidR="00417BC2" w:rsidRPr="001B4DD4">
        <w:rPr>
          <w:sz w:val="28"/>
          <w:szCs w:val="28"/>
          <w:lang w:val="ru-RU"/>
        </w:rPr>
        <w:t xml:space="preserve">Приложении </w:t>
      </w:r>
      <w:r w:rsidRPr="001B4DD4">
        <w:rPr>
          <w:sz w:val="28"/>
          <w:szCs w:val="28"/>
          <w:lang w:val="ru-RU"/>
        </w:rPr>
        <w:t>2 видно, что отображается в браузере. Это основная идея того, что сделано для того, чтобы Flask возвращал содержимое на определенный URL-адрес, и это основа работы, стоящей за этой работой</w:t>
      </w:r>
      <w:r w:rsidR="001B2626" w:rsidRPr="001B4DD4">
        <w:rPr>
          <w:sz w:val="28"/>
          <w:szCs w:val="28"/>
          <w:lang w:val="ru-RU"/>
        </w:rPr>
        <w:t>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1B2626" w:rsidRPr="001B4DD4" w:rsidTr="00AF1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1B2626" w:rsidRPr="001B4DD4" w:rsidRDefault="002311AF" w:rsidP="00B706BB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B4DD4">
              <w:rPr>
                <w:b/>
                <w:sz w:val="28"/>
                <w:szCs w:val="28"/>
                <w:lang w:val="ru-RU"/>
              </w:rPr>
              <w:t>Журнал консоли при запуске приложения</w:t>
            </w:r>
          </w:p>
        </w:tc>
      </w:tr>
      <w:tr w:rsidR="001B2626" w:rsidRPr="001B4DD4" w:rsidTr="00AF11FB">
        <w:tc>
          <w:tcPr>
            <w:tcW w:w="9026" w:type="dxa"/>
          </w:tcPr>
          <w:p w:rsidR="001B2626" w:rsidRPr="001B4DD4" w:rsidRDefault="001B2626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(.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venv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) D:\Shop&gt; python -m flask run</w:t>
            </w:r>
          </w:p>
          <w:p w:rsidR="001B2626" w:rsidRPr="001B4DD4" w:rsidRDefault="001B2626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* Environment: production</w:t>
            </w:r>
          </w:p>
          <w:p w:rsidR="001B2626" w:rsidRPr="001B4DD4" w:rsidRDefault="001B2626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  WARNING: This is a development server. Do not use it in a production deployment.</w:t>
            </w:r>
          </w:p>
          <w:p w:rsidR="001B2626" w:rsidRPr="001B4DD4" w:rsidRDefault="001B2626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  Use a production WSGI server instead.</w:t>
            </w:r>
          </w:p>
          <w:p w:rsidR="001B2626" w:rsidRPr="001B4DD4" w:rsidRDefault="001B2626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* Debug mode: off</w:t>
            </w:r>
          </w:p>
          <w:p w:rsidR="001B2626" w:rsidRPr="001B4DD4" w:rsidRDefault="001B2626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* Running on http://127.0.0.1:5000 (Press CTRL+C to quit)</w:t>
            </w:r>
          </w:p>
        </w:tc>
      </w:tr>
    </w:tbl>
    <w:p w:rsidR="001B2626" w:rsidRPr="001B4DD4" w:rsidRDefault="002311AF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lastRenderedPageBreak/>
        <w:t>При желании можно добавить этот фрагмент кода в конец кода, чтобы при обычном запуске файла использование консоли не требовалось. Здесь используется метод app.run, если запущен «app.py». Кроме того, есть режим отладки, в котором ошибкам присваиваются имена и показано их местонахождение в коде для облегчения решения проблем, что объясняет аргумент debug=true в app.run</w:t>
      </w:r>
      <w:r w:rsidR="009F58F9" w:rsidRPr="001B4DD4">
        <w:rPr>
          <w:sz w:val="28"/>
          <w:szCs w:val="28"/>
          <w:lang w:val="ru-RU"/>
        </w:rPr>
        <w:t>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AE6342" w:rsidRPr="001B4DD4" w:rsidTr="00AF1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AE6342" w:rsidRPr="001B4DD4" w:rsidRDefault="002311AF" w:rsidP="00B706BB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B4DD4">
              <w:rPr>
                <w:b/>
                <w:sz w:val="28"/>
                <w:szCs w:val="28"/>
                <w:lang w:val="ru-RU"/>
              </w:rPr>
              <w:t>Фрагмент кода для запуска приложения при запуске файла</w:t>
            </w:r>
          </w:p>
        </w:tc>
      </w:tr>
      <w:tr w:rsidR="00AE6342" w:rsidRPr="001B4DD4" w:rsidTr="00AF11FB">
        <w:tc>
          <w:tcPr>
            <w:tcW w:w="9026" w:type="dxa"/>
          </w:tcPr>
          <w:p w:rsidR="00AE6342" w:rsidRPr="001B4DD4" w:rsidRDefault="00AE634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if __name__ == "__main__":</w:t>
            </w:r>
          </w:p>
          <w:p w:rsidR="00AE6342" w:rsidRPr="001B4DD4" w:rsidRDefault="00AE6342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app.run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(debug=True)</w:t>
            </w:r>
          </w:p>
        </w:tc>
      </w:tr>
    </w:tbl>
    <w:p w:rsidR="008B55A7" w:rsidRPr="001B4DD4" w:rsidRDefault="006F1F25" w:rsidP="00B706BB">
      <w:pPr>
        <w:pStyle w:val="Ttulo2"/>
        <w:spacing w:line="360" w:lineRule="auto"/>
        <w:rPr>
          <w:noProof w:val="0"/>
          <w:sz w:val="28"/>
          <w:szCs w:val="28"/>
          <w:lang w:val="ru-RU"/>
        </w:rPr>
      </w:pPr>
      <w:bookmarkStart w:id="11" w:name="_Toc109167902"/>
      <w:r w:rsidRPr="001B4DD4">
        <w:rPr>
          <w:noProof w:val="0"/>
          <w:sz w:val="28"/>
          <w:szCs w:val="28"/>
          <w:lang w:val="ru-RU"/>
        </w:rPr>
        <w:t>Шаблоны и Джинджа</w:t>
      </w:r>
      <w:bookmarkEnd w:id="11"/>
    </w:p>
    <w:p w:rsidR="00A77C72" w:rsidRPr="001B4DD4" w:rsidRDefault="00F43A7E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Базовое созданное приложение может генерировать веб-страницы только с простым текстом. Чтобы включить HTML в приложение, можно написать HTML-код в одной из используемых функций. Это оставляет приложение открытым для атак с использованием межсайтовых сценариев, когда злоумышленник может разместить вредоносный HTML или даже Javascript в URL-адресе, который в некоторых приложениях используется внутри функций, чтобы вредоносный код запускался приложением.</w:t>
      </w:r>
    </w:p>
    <w:p w:rsidR="00A51E67" w:rsidRPr="001B4DD4" w:rsidRDefault="00E14931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 xml:space="preserve">Хорошей практикой является удаление HTML из кода с помощью шаблонов. Шаблоны — это HTML-файлы, содержащие заполнители для значений, предоставляемых кодом во время выполнения. Затем работа разделяется, код заботится о значениях данных, а шаблоны касаются только разметки. Механизм шаблонов по умолчанию для Flask — Jinja. Это дает возможность вводить данные из кода в файл HTML, кодировать с синтаксисом Jinja в файлах HTML и использовать наследование. С помощью наследования можно создать базовую страницу для определения общей разметки, а затем на ее основе можно добавлять дополнения для конкретных страниц. Обычно он служит для объявления заголовка и включения статических файлов для всех страниц. Чтобы использовать это, необходимо импортировать функцию render_template. </w:t>
      </w:r>
      <w:sdt>
        <w:sdtPr>
          <w:rPr>
            <w:sz w:val="28"/>
            <w:szCs w:val="28"/>
            <w:lang w:val="ru-RU"/>
          </w:rPr>
          <w:id w:val="262423957"/>
          <w:citation/>
        </w:sdtPr>
        <w:sdtContent>
          <w:r w:rsidR="00B44197" w:rsidRPr="001B4DD4">
            <w:rPr>
              <w:sz w:val="28"/>
              <w:szCs w:val="28"/>
              <w:lang w:val="ru-RU"/>
            </w:rPr>
            <w:fldChar w:fldCharType="begin"/>
          </w:r>
          <w:r w:rsidR="00B44197" w:rsidRPr="001B4DD4">
            <w:rPr>
              <w:sz w:val="28"/>
              <w:szCs w:val="28"/>
              <w:lang w:val="ru-RU"/>
            </w:rPr>
            <w:instrText xml:space="preserve"> CITATION Mic21 \l 12298 </w:instrText>
          </w:r>
          <w:r w:rsidR="00B44197" w:rsidRPr="001B4DD4">
            <w:rPr>
              <w:sz w:val="28"/>
              <w:szCs w:val="28"/>
              <w:lang w:val="ru-RU"/>
            </w:rPr>
            <w:fldChar w:fldCharType="separate"/>
          </w:r>
          <w:r w:rsidR="0069130C" w:rsidRPr="001B4DD4">
            <w:rPr>
              <w:sz w:val="28"/>
              <w:szCs w:val="28"/>
              <w:lang w:val="ru-RU"/>
            </w:rPr>
            <w:t>(Microsoft, 2021)</w:t>
          </w:r>
          <w:r w:rsidR="00B44197" w:rsidRPr="001B4DD4">
            <w:rPr>
              <w:sz w:val="28"/>
              <w:szCs w:val="28"/>
              <w:lang w:val="ru-RU"/>
            </w:rPr>
            <w:fldChar w:fldCharType="end"/>
          </w:r>
        </w:sdtContent>
      </w:sdt>
    </w:p>
    <w:p w:rsidR="00B44197" w:rsidRPr="001B4DD4" w:rsidRDefault="00E14931" w:rsidP="00B706BB">
      <w:pPr>
        <w:pStyle w:val="Ttulo2"/>
        <w:spacing w:line="360" w:lineRule="auto"/>
        <w:rPr>
          <w:noProof w:val="0"/>
          <w:sz w:val="28"/>
          <w:szCs w:val="28"/>
          <w:lang w:val="ru-RU"/>
        </w:rPr>
      </w:pPr>
      <w:bookmarkStart w:id="12" w:name="_Toc109167903"/>
      <w:r w:rsidRPr="001B4DD4">
        <w:rPr>
          <w:noProof w:val="0"/>
          <w:sz w:val="28"/>
          <w:szCs w:val="28"/>
          <w:lang w:val="ru-RU"/>
        </w:rPr>
        <w:lastRenderedPageBreak/>
        <w:t>Другие инструменты от Flask</w:t>
      </w:r>
      <w:bookmarkEnd w:id="12"/>
    </w:p>
    <w:p w:rsidR="003E72BC" w:rsidRPr="001B4DD4" w:rsidRDefault="003E72BC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 xml:space="preserve">Чтобы реализовать некоторые функции, необходимые в приложении, необходимо импортировать другие </w:t>
      </w:r>
      <w:r w:rsidRPr="001B4DD4">
        <w:rPr>
          <w:sz w:val="28"/>
          <w:szCs w:val="28"/>
          <w:u w:val="single"/>
          <w:lang w:val="ru-RU"/>
        </w:rPr>
        <w:t>функции</w:t>
      </w:r>
      <w:r w:rsidRPr="001B4DD4">
        <w:rPr>
          <w:sz w:val="28"/>
          <w:szCs w:val="28"/>
          <w:lang w:val="ru-RU"/>
        </w:rPr>
        <w:t xml:space="preserve"> и переменные в пакет flask. Оператор импорта будет выглядеть так, как показано ниже.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3E72BC" w:rsidRPr="001B4DD4" w:rsidTr="0041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3E72BC" w:rsidRPr="001B4DD4" w:rsidRDefault="003E72BC" w:rsidP="00B706BB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B4DD4">
              <w:rPr>
                <w:b/>
                <w:sz w:val="28"/>
                <w:szCs w:val="28"/>
                <w:lang w:val="ru-RU"/>
              </w:rPr>
              <w:t>Оператор импорта пакета flask</w:t>
            </w:r>
          </w:p>
        </w:tc>
      </w:tr>
      <w:tr w:rsidR="003E72BC" w:rsidRPr="001B4DD4" w:rsidTr="00417BC2">
        <w:tc>
          <w:tcPr>
            <w:tcW w:w="9026" w:type="dxa"/>
          </w:tcPr>
          <w:p w:rsidR="003E72BC" w:rsidRPr="001B4DD4" w:rsidRDefault="003E72BC" w:rsidP="00B706BB">
            <w:pPr>
              <w:spacing w:line="36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from flask import Flask, 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render_template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 xml:space="preserve">, redirect, </w:t>
            </w:r>
            <w:proofErr w:type="spellStart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url_for</w:t>
            </w:r>
            <w:proofErr w:type="spellEnd"/>
            <w:r w:rsidRPr="001B4DD4">
              <w:rPr>
                <w:rFonts w:ascii="Consolas" w:hAnsi="Consolas"/>
                <w:sz w:val="28"/>
                <w:szCs w:val="28"/>
                <w:lang w:val="en-US"/>
              </w:rPr>
              <w:t>, request, session</w:t>
            </w:r>
          </w:p>
        </w:tc>
      </w:tr>
    </w:tbl>
    <w:p w:rsidR="00F15129" w:rsidRPr="001B4DD4" w:rsidRDefault="00E14931" w:rsidP="00B706BB">
      <w:pPr>
        <w:pStyle w:val="Ttulo3"/>
        <w:spacing w:line="360" w:lineRule="auto"/>
        <w:rPr>
          <w:sz w:val="28"/>
          <w:szCs w:val="28"/>
          <w:lang w:val="ru-RU"/>
        </w:rPr>
      </w:pPr>
      <w:bookmarkStart w:id="13" w:name="_Toc109167904"/>
      <w:r w:rsidRPr="001B4DD4">
        <w:rPr>
          <w:sz w:val="28"/>
          <w:szCs w:val="28"/>
          <w:lang w:val="ru-RU"/>
        </w:rPr>
        <w:t xml:space="preserve">Функция </w:t>
      </w:r>
      <w:r w:rsidR="00F15129" w:rsidRPr="001B4DD4">
        <w:rPr>
          <w:sz w:val="28"/>
          <w:szCs w:val="28"/>
          <w:lang w:val="ru-RU"/>
        </w:rPr>
        <w:t>redirect</w:t>
      </w:r>
      <w:bookmarkEnd w:id="13"/>
    </w:p>
    <w:p w:rsidR="00F15129" w:rsidRPr="001B4DD4" w:rsidRDefault="00E14931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Перенаправляет с текущего URL на указанный. Это может быть любой допустимый URL-адрес.</w:t>
      </w:r>
    </w:p>
    <w:p w:rsidR="00F15129" w:rsidRPr="001B4DD4" w:rsidRDefault="00E14931" w:rsidP="00B706BB">
      <w:pPr>
        <w:pStyle w:val="Ttulo3"/>
        <w:spacing w:line="360" w:lineRule="auto"/>
        <w:rPr>
          <w:sz w:val="28"/>
          <w:szCs w:val="28"/>
          <w:lang w:val="ru-RU"/>
        </w:rPr>
      </w:pPr>
      <w:bookmarkStart w:id="14" w:name="_Toc109167905"/>
      <w:r w:rsidRPr="001B4DD4">
        <w:rPr>
          <w:sz w:val="28"/>
          <w:szCs w:val="28"/>
          <w:lang w:val="ru-RU"/>
        </w:rPr>
        <w:t xml:space="preserve">Функция </w:t>
      </w:r>
      <w:r w:rsidR="002F61B7" w:rsidRPr="001B4DD4">
        <w:rPr>
          <w:sz w:val="28"/>
          <w:szCs w:val="28"/>
          <w:lang w:val="ru-RU"/>
        </w:rPr>
        <w:t>url_for</w:t>
      </w:r>
      <w:bookmarkEnd w:id="14"/>
    </w:p>
    <w:p w:rsidR="002F61B7" w:rsidRPr="001B4DD4" w:rsidRDefault="00E14931" w:rsidP="00B706BB">
      <w:pPr>
        <w:spacing w:line="360" w:lineRule="auto"/>
        <w:rPr>
          <w:i/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Создает URL-адрес заданной конечной точки с помощью предоставленного метода. Конечная точка — это строка, обычно указывающая на страницу без необходимости обновлять корневой URL-адрес приложения в коде и шаблонах.</w:t>
      </w:r>
    </w:p>
    <w:p w:rsidR="00F15129" w:rsidRPr="001B4DD4" w:rsidRDefault="00E14931" w:rsidP="00B706BB">
      <w:pPr>
        <w:pStyle w:val="Ttulo3"/>
        <w:spacing w:line="360" w:lineRule="auto"/>
        <w:rPr>
          <w:sz w:val="28"/>
          <w:szCs w:val="28"/>
          <w:lang w:val="ru-RU"/>
        </w:rPr>
      </w:pPr>
      <w:bookmarkStart w:id="15" w:name="_Toc109167906"/>
      <w:r w:rsidRPr="001B4DD4">
        <w:rPr>
          <w:sz w:val="28"/>
          <w:szCs w:val="28"/>
          <w:lang w:val="ru-RU"/>
        </w:rPr>
        <w:t xml:space="preserve">Переменная </w:t>
      </w:r>
      <w:r w:rsidR="00CD1808" w:rsidRPr="001B4DD4">
        <w:rPr>
          <w:sz w:val="28"/>
          <w:szCs w:val="28"/>
          <w:lang w:val="ru-RU"/>
        </w:rPr>
        <w:t>request</w:t>
      </w:r>
      <w:bookmarkEnd w:id="15"/>
    </w:p>
    <w:p w:rsidR="00CD1808" w:rsidRPr="001B4DD4" w:rsidRDefault="00E14931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Запрос имеет несколько доступных методов. Для этого приложения будут использоваться GET и POST. POST используется для запроса данных, так как сервер получает данные через метод POST в используемом шаблоне. GET используется для получения данных, полученных сервером. Чтобы указать методы, используемые каждой страницей, ее необходимо включить в декоратор app.route.</w:t>
      </w:r>
      <w:r w:rsidR="000F44A5" w:rsidRPr="001B4DD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198122782"/>
          <w:citation/>
        </w:sdtPr>
        <w:sdtContent>
          <w:r w:rsidR="000F44A5" w:rsidRPr="001B4DD4">
            <w:rPr>
              <w:sz w:val="28"/>
              <w:szCs w:val="28"/>
              <w:lang w:val="ru-RU"/>
            </w:rPr>
            <w:fldChar w:fldCharType="begin"/>
          </w:r>
          <w:r w:rsidR="000F44A5" w:rsidRPr="001B4DD4">
            <w:rPr>
              <w:sz w:val="28"/>
              <w:szCs w:val="28"/>
              <w:lang w:val="ru-RU"/>
            </w:rPr>
            <w:instrText xml:space="preserve"> CITATION htt21 \l 12298 </w:instrText>
          </w:r>
          <w:r w:rsidR="000F44A5" w:rsidRPr="001B4DD4">
            <w:rPr>
              <w:sz w:val="28"/>
              <w:szCs w:val="28"/>
              <w:lang w:val="ru-RU"/>
            </w:rPr>
            <w:fldChar w:fldCharType="separate"/>
          </w:r>
          <w:r w:rsidR="0069130C" w:rsidRPr="001B4DD4">
            <w:rPr>
              <w:sz w:val="28"/>
              <w:szCs w:val="28"/>
              <w:lang w:val="ru-RU"/>
            </w:rPr>
            <w:t>(https://pythonbasics.org, 2021)</w:t>
          </w:r>
          <w:r w:rsidR="000F44A5" w:rsidRPr="001B4DD4">
            <w:rPr>
              <w:sz w:val="28"/>
              <w:szCs w:val="28"/>
              <w:lang w:val="ru-RU"/>
            </w:rPr>
            <w:fldChar w:fldCharType="end"/>
          </w:r>
        </w:sdtContent>
      </w:sdt>
    </w:p>
    <w:p w:rsidR="00F15129" w:rsidRPr="001B4DD4" w:rsidRDefault="00E14931" w:rsidP="00B706BB">
      <w:pPr>
        <w:pStyle w:val="Ttulo3"/>
        <w:spacing w:line="360" w:lineRule="auto"/>
        <w:rPr>
          <w:sz w:val="28"/>
          <w:szCs w:val="28"/>
          <w:lang w:val="ru-RU"/>
        </w:rPr>
      </w:pPr>
      <w:bookmarkStart w:id="16" w:name="_Toc109167907"/>
      <w:r w:rsidRPr="001B4DD4">
        <w:rPr>
          <w:sz w:val="28"/>
          <w:szCs w:val="28"/>
          <w:lang w:val="ru-RU"/>
        </w:rPr>
        <w:t xml:space="preserve">Переменная </w:t>
      </w:r>
      <w:r w:rsidR="00CD1808" w:rsidRPr="001B4DD4">
        <w:rPr>
          <w:sz w:val="28"/>
          <w:szCs w:val="28"/>
          <w:lang w:val="ru-RU"/>
        </w:rPr>
        <w:t>session</w:t>
      </w:r>
      <w:bookmarkEnd w:id="16"/>
    </w:p>
    <w:p w:rsidR="008B55A7" w:rsidRPr="001B4DD4" w:rsidRDefault="00E14931" w:rsidP="00B706BB">
      <w:pPr>
        <w:spacing w:line="360" w:lineRule="auto"/>
        <w:rPr>
          <w:sz w:val="28"/>
          <w:szCs w:val="28"/>
          <w:lang w:val="ru-RU"/>
        </w:rPr>
      </w:pPr>
      <w:r w:rsidRPr="001B4DD4">
        <w:rPr>
          <w:sz w:val="28"/>
          <w:szCs w:val="28"/>
          <w:lang w:val="ru-RU"/>
        </w:rPr>
        <w:t>Во Flask сеанс — это словарь, используемый для хранения информации, связанной с пользователем, по различным запросам. Сохраненные данные являются временными, так как сеанс завершится через определенный период времени. Для постоянного хранения информации будет использоваться база данных.</w:t>
      </w:r>
    </w:p>
    <w:p w:rsidR="00A92456" w:rsidRPr="008C459B" w:rsidRDefault="00A92456" w:rsidP="00034F2A">
      <w:pPr>
        <w:pStyle w:val="Ttulodeseccin"/>
      </w:pPr>
      <w:bookmarkStart w:id="17" w:name="_Toc109167908"/>
      <w:r w:rsidRPr="008C459B">
        <w:lastRenderedPageBreak/>
        <w:t>Реализация проекта</w:t>
      </w:r>
      <w:bookmarkEnd w:id="17"/>
    </w:p>
    <w:p w:rsidR="004D337A" w:rsidRPr="008C459B" w:rsidRDefault="00103A0B" w:rsidP="00B706BB">
      <w:pPr>
        <w:pStyle w:val="Ttulo1"/>
        <w:spacing w:line="360" w:lineRule="auto"/>
      </w:pPr>
      <w:bookmarkStart w:id="18" w:name="_Toc109167909"/>
      <w:r w:rsidRPr="008C459B">
        <w:t>База данных</w:t>
      </w:r>
      <w:bookmarkEnd w:id="18"/>
    </w:p>
    <w:p w:rsidR="001B2521" w:rsidRPr="008C459B" w:rsidRDefault="00103A0B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Для начала на веб-сайте нам нужно сохранить учетные данные пользователей магазина, товары и товары, сохраненные в их корзинах до того, как они их купили. Для этого мы будем использовать файлы JSON и объектно-ориентированное программирование. Создание и обновление файлов, принадлежащих базе данных, будет управляться как модуль в папке. Итак, файл db.py был создан для разработки всех необходимых классов для этой задачи.</w:t>
      </w:r>
    </w:p>
    <w:p w:rsidR="00277E8E" w:rsidRPr="008C459B" w:rsidRDefault="00103A0B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Для этого файла необходимы некоторые модули, которые являются pathlib и json, оба включены в стандартную библиотеку Python. Path из модуля pathlib превращает строку в допустимый объект Path, который имеет некоторые свойства, используемые позже. Модуль json позволяет нам легко работать с файлами json, используя типы данных в Python со структурами, аналогичными элементам, составляющим файлы json.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277E8E" w:rsidRPr="00773A8F" w:rsidTr="0041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277E8E" w:rsidRPr="008C459B" w:rsidRDefault="00103A0B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t>Оператор импорта  для необходимых модулей</w:t>
            </w:r>
          </w:p>
        </w:tc>
      </w:tr>
      <w:tr w:rsidR="00277E8E" w:rsidRPr="00773A8F" w:rsidTr="00417BC2">
        <w:tc>
          <w:tcPr>
            <w:tcW w:w="9026" w:type="dxa"/>
          </w:tcPr>
          <w:p w:rsidR="00277E8E" w:rsidRPr="00773A8F" w:rsidRDefault="00277E8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pathlib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import Path</w:t>
            </w:r>
          </w:p>
          <w:p w:rsidR="00277E8E" w:rsidRPr="00773A8F" w:rsidRDefault="00277E8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import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json</w:t>
            </w:r>
            <w:proofErr w:type="spellEnd"/>
          </w:p>
        </w:tc>
      </w:tr>
    </w:tbl>
    <w:p w:rsidR="00453FDD" w:rsidRPr="008C459B" w:rsidRDefault="00103A0B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Каждая база данных - это просто список элементов. Индекс объекта в списке - это его идентификатор. Это помогает в случае сопоставления каждой корзины из их базы данных с соответствующим пользователем.</w:t>
      </w:r>
    </w:p>
    <w:p w:rsidR="00030497" w:rsidRPr="008C459B" w:rsidRDefault="00103A0B" w:rsidP="00B706BB">
      <w:pPr>
        <w:pStyle w:val="Ttulo2"/>
        <w:spacing w:line="360" w:lineRule="auto"/>
        <w:rPr>
          <w:noProof w:val="0"/>
          <w:lang w:val="ru-RU"/>
        </w:rPr>
      </w:pPr>
      <w:bookmarkStart w:id="19" w:name="_Toc109167910"/>
      <w:r w:rsidRPr="008C459B">
        <w:rPr>
          <w:noProof w:val="0"/>
          <w:lang w:val="ru-RU"/>
        </w:rPr>
        <w:t xml:space="preserve">Класс </w:t>
      </w:r>
      <w:r w:rsidR="00030497" w:rsidRPr="008C459B">
        <w:rPr>
          <w:noProof w:val="0"/>
          <w:lang w:val="ru-RU"/>
        </w:rPr>
        <w:t>–</w:t>
      </w:r>
      <w:r w:rsidRPr="008C459B">
        <w:rPr>
          <w:noProof w:val="0"/>
          <w:lang w:val="ru-RU"/>
        </w:rPr>
        <w:t xml:space="preserve"> </w:t>
      </w:r>
      <w:r w:rsidR="00261E0E" w:rsidRPr="008C459B">
        <w:rPr>
          <w:noProof w:val="0"/>
          <w:lang w:val="ru-RU"/>
        </w:rPr>
        <w:t>Database</w:t>
      </w:r>
      <w:bookmarkEnd w:id="19"/>
    </w:p>
    <w:p w:rsidR="00030497" w:rsidRPr="008C459B" w:rsidRDefault="00030497" w:rsidP="00B706BB">
      <w:pPr>
        <w:spacing w:line="360" w:lineRule="auto"/>
        <w:rPr>
          <w:rStyle w:val="nfasis"/>
          <w:lang w:val="ru-RU"/>
        </w:rPr>
      </w:pPr>
      <w:r w:rsidRPr="008C459B">
        <w:rPr>
          <w:rStyle w:val="nfasis"/>
          <w:lang w:val="ru-RU"/>
        </w:rPr>
        <w:t>(</w:t>
      </w:r>
      <w:r w:rsidR="00F350A0" w:rsidRPr="008C459B">
        <w:rPr>
          <w:rStyle w:val="nfasis"/>
          <w:lang w:val="ru-RU"/>
        </w:rPr>
        <w:t>См. Приложение 3</w:t>
      </w:r>
      <w:r w:rsidRPr="008C459B">
        <w:rPr>
          <w:rStyle w:val="nfasis"/>
          <w:lang w:val="ru-RU"/>
        </w:rPr>
        <w:t>)</w:t>
      </w:r>
    </w:p>
    <w:p w:rsidR="00277E8E" w:rsidRPr="008C459B" w:rsidRDefault="00103A0B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Чтобы создать экземпляр объекта Database, необходимо указать путь к нужной базе данных в виде строки. Как видно из метода __init__, эта строка превращается в экземпляр объекта Path и сохраняется как атрибут path объекта Database. После этого объекты Path имеют метод touch, который пытается получить доступ к указанному пути. Если он не найден, он создаст файл по указанному пути.</w:t>
      </w:r>
    </w:p>
    <w:p w:rsidR="007D3370" w:rsidRPr="008C459B" w:rsidRDefault="007D36C2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Метод write_db принимает список в качестве аргумента и не возвращает никакого значения. Он открывает указанный файл, используя его путь, и записывает список входных данных в файл, используя отступы для лучшей читаемости. Метод read_db используется для извлечения данных, хранящихся в файле. Если формат в файле неверен, метод reader перезапишет содержимое файла в пустую таблицу и вернет ее. С другой стороны, этот метод возвращает список объектов, хранящихся в файле.</w:t>
      </w:r>
    </w:p>
    <w:p w:rsidR="00261E0E" w:rsidRPr="008C459B" w:rsidRDefault="00103A0B" w:rsidP="00B706BB">
      <w:pPr>
        <w:pStyle w:val="Ttulo2"/>
        <w:spacing w:line="360" w:lineRule="auto"/>
        <w:rPr>
          <w:noProof w:val="0"/>
          <w:lang w:val="ru-RU"/>
        </w:rPr>
      </w:pPr>
      <w:bookmarkStart w:id="20" w:name="_Toc109167911"/>
      <w:r w:rsidRPr="008C459B">
        <w:rPr>
          <w:noProof w:val="0"/>
          <w:lang w:val="ru-RU"/>
        </w:rPr>
        <w:lastRenderedPageBreak/>
        <w:t xml:space="preserve">Класс - </w:t>
      </w:r>
      <w:r w:rsidR="006F5982" w:rsidRPr="008C459B">
        <w:rPr>
          <w:noProof w:val="0"/>
          <w:lang w:val="ru-RU"/>
        </w:rPr>
        <w:t>Cart</w:t>
      </w:r>
      <w:bookmarkEnd w:id="20"/>
    </w:p>
    <w:p w:rsidR="00F350A0" w:rsidRPr="008C459B" w:rsidRDefault="00F350A0" w:rsidP="00B706BB">
      <w:pPr>
        <w:spacing w:line="360" w:lineRule="auto"/>
        <w:rPr>
          <w:i/>
          <w:iCs/>
          <w:lang w:val="ru-RU"/>
        </w:rPr>
      </w:pPr>
      <w:r w:rsidRPr="008C459B">
        <w:rPr>
          <w:rStyle w:val="nfasis"/>
          <w:lang w:val="ru-RU"/>
        </w:rPr>
        <w:t>(См. Приложени</w:t>
      </w:r>
      <w:r w:rsidR="00C45553" w:rsidRPr="008C459B">
        <w:rPr>
          <w:rStyle w:val="nfasis"/>
          <w:lang w:val="ru-RU"/>
        </w:rPr>
        <w:t>я</w:t>
      </w:r>
      <w:r w:rsidRPr="008C459B">
        <w:rPr>
          <w:rStyle w:val="nfasis"/>
          <w:lang w:val="ru-RU"/>
        </w:rPr>
        <w:t xml:space="preserve"> 4</w:t>
      </w:r>
      <w:r w:rsidR="00A75AE9" w:rsidRPr="008C459B">
        <w:rPr>
          <w:rStyle w:val="nfasis"/>
          <w:lang w:val="ru-RU"/>
        </w:rPr>
        <w:t>, 5</w:t>
      </w:r>
      <w:r w:rsidRPr="008C459B">
        <w:rPr>
          <w:rStyle w:val="nfasis"/>
          <w:lang w:val="ru-RU"/>
        </w:rPr>
        <w:t>)</w:t>
      </w:r>
    </w:p>
    <w:p w:rsidR="00873F66" w:rsidRPr="008C459B" w:rsidRDefault="00DC5665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Этот класс используется для хранения представления корзины магазина в виде списка, в котором хранятся идентификаторы содержащихся в ней товаров. У него есть два атрибута: сам список корзины и его собственная база данных, экземпляр класса Database для файла, в котором будут храниться данные. Если метод read_db базы данных возвращает пустой список, для базы данных будет установлено значение по умолчанию. Это значение базы данных по умолчанию содержит пустые корзины USER и ADMIN. Использование этих пользователей будет объяснено позже.</w:t>
      </w:r>
    </w:p>
    <w:p w:rsidR="009852DF" w:rsidRPr="008C459B" w:rsidRDefault="00DC5665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Методы db_view, db_commit и db_add предназначены для извлечения данных из базы данных, записи списка в качестве обновления базы данных и добавления /обновления текущего объекта в базу данных с возможностью указания его идентификатора в случае, если корзина от уже зарегистрированного пользователя</w:t>
      </w:r>
      <w:r w:rsidR="00453FDD" w:rsidRPr="008C459B">
        <w:rPr>
          <w:lang w:val="ru-RU"/>
        </w:rPr>
        <w:t>.</w:t>
      </w:r>
    </w:p>
    <w:p w:rsidR="00453FDD" w:rsidRPr="008C459B" w:rsidRDefault="00DC5665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Также мы можем обновить значение атрибута корзины, указав допустимый идентификатор с помощью parse_by_id, добавить товар в корзину и обновить базу данных с помощью add_product, а также очистить товары в корзине и обновить их в базе данных.</w:t>
      </w:r>
    </w:p>
    <w:p w:rsidR="006F5982" w:rsidRPr="008C459B" w:rsidRDefault="00103A0B" w:rsidP="00B706BB">
      <w:pPr>
        <w:pStyle w:val="Ttulo2"/>
        <w:spacing w:line="360" w:lineRule="auto"/>
        <w:rPr>
          <w:noProof w:val="0"/>
          <w:lang w:val="ru-RU"/>
        </w:rPr>
      </w:pPr>
      <w:bookmarkStart w:id="21" w:name="_Toc109167912"/>
      <w:r w:rsidRPr="008C459B">
        <w:rPr>
          <w:noProof w:val="0"/>
          <w:lang w:val="ru-RU"/>
        </w:rPr>
        <w:t xml:space="preserve">Класс - </w:t>
      </w:r>
      <w:r w:rsidR="006F5982" w:rsidRPr="008C459B">
        <w:rPr>
          <w:noProof w:val="0"/>
          <w:lang w:val="ru-RU"/>
        </w:rPr>
        <w:t>User</w:t>
      </w:r>
      <w:bookmarkEnd w:id="21"/>
    </w:p>
    <w:p w:rsidR="00F350A0" w:rsidRPr="008C459B" w:rsidRDefault="00F350A0" w:rsidP="00B706BB">
      <w:pPr>
        <w:spacing w:line="360" w:lineRule="auto"/>
        <w:rPr>
          <w:i/>
          <w:iCs/>
          <w:lang w:val="ru-RU"/>
        </w:rPr>
      </w:pPr>
      <w:r w:rsidRPr="008C459B">
        <w:rPr>
          <w:rStyle w:val="nfasis"/>
          <w:lang w:val="ru-RU"/>
        </w:rPr>
        <w:t>(См. Приложени</w:t>
      </w:r>
      <w:r w:rsidR="00C45553" w:rsidRPr="008C459B">
        <w:rPr>
          <w:rStyle w:val="nfasis"/>
          <w:lang w:val="ru-RU"/>
        </w:rPr>
        <w:t>я</w:t>
      </w:r>
      <w:r w:rsidRPr="008C459B">
        <w:rPr>
          <w:rStyle w:val="nfasis"/>
          <w:lang w:val="ru-RU"/>
        </w:rPr>
        <w:t xml:space="preserve"> </w:t>
      </w:r>
      <w:r w:rsidR="00A75AE9" w:rsidRPr="008C459B">
        <w:rPr>
          <w:rStyle w:val="nfasis"/>
          <w:lang w:val="ru-RU"/>
        </w:rPr>
        <w:t>6, 7</w:t>
      </w:r>
      <w:r w:rsidRPr="008C459B">
        <w:rPr>
          <w:rStyle w:val="nfasis"/>
          <w:lang w:val="ru-RU"/>
        </w:rPr>
        <w:t>)</w:t>
      </w:r>
    </w:p>
    <w:p w:rsidR="005A7A2E" w:rsidRPr="008C459B" w:rsidRDefault="00DC5665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У каждого пользователя есть имя пользователя, пароль, корзина и база данных. Каждое имя пользователя хранится в виде строки в верхнем регистре, чтобы предотвратить существование двух одинаковых имен с разным регистром. Пароль хранится в виде кода, составленного путем объединения кодов ASCII</w:t>
      </w:r>
      <w:r w:rsidRPr="008C459B">
        <w:rPr>
          <w:rStyle w:val="Refdenotaalpie"/>
          <w:lang w:val="ru-RU"/>
        </w:rPr>
        <w:t>7</w:t>
      </w:r>
      <w:r w:rsidRPr="008C459B">
        <w:rPr>
          <w:lang w:val="ru-RU"/>
        </w:rPr>
        <w:t xml:space="preserve"> каждого символа пароля в целое число. Корзина является экземпляром класса Cart, и, как использовалось ранее, база данных является экземпляром класса Database с путем к базе данных пользователей. Эта база данных также имеет значения по умолчанию, пользователи USER и ADMIN. И эта пользовательская база данных по умолчанию совпадает с базой данных корзины по умолчанию.</w:t>
      </w:r>
    </w:p>
    <w:p w:rsidR="008F5916" w:rsidRPr="008C459B" w:rsidRDefault="0003049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Методы, которые работают с базой данных, выполняют те же функции, что и в классе Cart. Метод to_dict возвращает словарь с атрибутами пользователя; parse получает словарь и обновляет значения атрибутов объекта; in_db проверяет, находится ли пользователь в базе данных по имени пользователя; get_id возвращает идентификатор пользователя, если он находится в базе данных; pwd_check возвращает, если пользователь находится в базе данных. в базе данных и если пароль экземпляра совпадает с паролем, хранящимся в базе данных.</w:t>
      </w:r>
    </w:p>
    <w:p w:rsidR="006F5982" w:rsidRPr="008C459B" w:rsidRDefault="00103A0B" w:rsidP="00B706BB">
      <w:pPr>
        <w:pStyle w:val="Ttulo2"/>
        <w:spacing w:line="360" w:lineRule="auto"/>
        <w:rPr>
          <w:noProof w:val="0"/>
          <w:lang w:val="ru-RU"/>
        </w:rPr>
      </w:pPr>
      <w:bookmarkStart w:id="22" w:name="_Toc109167913"/>
      <w:r w:rsidRPr="008C459B">
        <w:rPr>
          <w:noProof w:val="0"/>
          <w:lang w:val="ru-RU"/>
        </w:rPr>
        <w:lastRenderedPageBreak/>
        <w:t xml:space="preserve">Класс - </w:t>
      </w:r>
      <w:r w:rsidR="006F5982" w:rsidRPr="008C459B">
        <w:rPr>
          <w:noProof w:val="0"/>
          <w:lang w:val="ru-RU"/>
        </w:rPr>
        <w:t>Product</w:t>
      </w:r>
      <w:bookmarkEnd w:id="22"/>
    </w:p>
    <w:p w:rsidR="00F350A0" w:rsidRPr="008C459B" w:rsidRDefault="00F350A0" w:rsidP="00B706BB">
      <w:pPr>
        <w:spacing w:line="360" w:lineRule="auto"/>
        <w:rPr>
          <w:i/>
          <w:iCs/>
          <w:lang w:val="ru-RU"/>
        </w:rPr>
      </w:pPr>
      <w:r w:rsidRPr="008C459B">
        <w:rPr>
          <w:rStyle w:val="nfasis"/>
          <w:lang w:val="ru-RU"/>
        </w:rPr>
        <w:t>(</w:t>
      </w:r>
      <w:r w:rsidR="00C45553" w:rsidRPr="008C459B">
        <w:rPr>
          <w:rStyle w:val="nfasis"/>
          <w:lang w:val="ru-RU"/>
        </w:rPr>
        <w:t>См. Приложения 8</w:t>
      </w:r>
      <w:r w:rsidR="00A75AE9" w:rsidRPr="008C459B">
        <w:rPr>
          <w:rStyle w:val="nfasis"/>
          <w:lang w:val="ru-RU"/>
        </w:rPr>
        <w:t xml:space="preserve">, </w:t>
      </w:r>
      <w:r w:rsidR="00C45553" w:rsidRPr="008C459B">
        <w:rPr>
          <w:rStyle w:val="nfasis"/>
          <w:lang w:val="ru-RU"/>
        </w:rPr>
        <w:t>9</w:t>
      </w:r>
      <w:r w:rsidRPr="008C459B">
        <w:rPr>
          <w:rStyle w:val="nfasis"/>
          <w:lang w:val="ru-RU"/>
        </w:rPr>
        <w:t>)</w:t>
      </w:r>
    </w:p>
    <w:p w:rsidR="00A06248" w:rsidRPr="008C459B" w:rsidRDefault="00992C43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Каждый продукт, помимо своей собственной базы данных, имеет строковые атрибуты category, name, mold и color, а также целочисленные атрибуты capacity, height и price. Методы, показанные в коде, выполняют те же функции, что и в предыдущих классах</w:t>
      </w:r>
      <w:r w:rsidR="00417BC2" w:rsidRPr="008C459B">
        <w:rPr>
          <w:lang w:val="ru-RU"/>
        </w:rPr>
        <w:t xml:space="preserve">. </w:t>
      </w:r>
    </w:p>
    <w:p w:rsidR="0019430E" w:rsidRPr="008C459B" w:rsidRDefault="0019430E" w:rsidP="00B706BB">
      <w:pPr>
        <w:pStyle w:val="Ttulo1"/>
        <w:spacing w:line="360" w:lineRule="auto"/>
      </w:pPr>
      <w:bookmarkStart w:id="23" w:name="_Toc109167914"/>
      <w:r w:rsidRPr="008C459B">
        <w:t>App</w:t>
      </w:r>
      <w:bookmarkEnd w:id="23"/>
    </w:p>
    <w:p w:rsidR="0069130C" w:rsidRPr="008C459B" w:rsidRDefault="00F7596A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В главном файле app.py , flask уже была импортирована. Чтобы использовать базы данных, нам также необходимо импортировать классы Card, User и Product из bd.py файл в том же каталоге.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B825BA" w:rsidRPr="008C459B" w:rsidTr="0092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B825BA" w:rsidRPr="008C459B" w:rsidRDefault="00B825BA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t>Оператор импорта  для классов</w:t>
            </w:r>
          </w:p>
        </w:tc>
      </w:tr>
      <w:tr w:rsidR="00B825BA" w:rsidRPr="00773A8F" w:rsidTr="00927323">
        <w:tc>
          <w:tcPr>
            <w:tcW w:w="9026" w:type="dxa"/>
          </w:tcPr>
          <w:p w:rsidR="00B825BA" w:rsidRPr="00773A8F" w:rsidRDefault="00B825B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import User, Cart, Product</w:t>
            </w:r>
          </w:p>
        </w:tc>
      </w:tr>
    </w:tbl>
    <w:p w:rsidR="00B825BA" w:rsidRPr="008C459B" w:rsidRDefault="00F7596A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Экземпляр объекта Flask создается с именем app. Чтобы использовать сеансы, нам нужно установить строку, которая будет действовать как секретный ключ с помощью app.secret_key. Также мы создаем экземпляры пустых объектов классов User, Card и Product.</w:t>
      </w:r>
    </w:p>
    <w:p w:rsidR="00D4519E" w:rsidRPr="008C459B" w:rsidRDefault="00F7596A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Основная структура веб-сайта приведена в Приложении 10. У него есть индекс, который действует как главная страница, с которой можно войти в систему, войти в систему, добавить и перейти в свою корзину, а также другие функции, такие как кнопка справки, которая перенаправляет на страницу Github серверного разработчика.</w:t>
      </w:r>
    </w:p>
    <w:p w:rsidR="00C051B7" w:rsidRPr="008C459B" w:rsidRDefault="00F7596A" w:rsidP="00B706BB">
      <w:pPr>
        <w:pStyle w:val="Ttulo2"/>
        <w:spacing w:line="360" w:lineRule="auto"/>
        <w:rPr>
          <w:noProof w:val="0"/>
          <w:lang w:val="ru-RU"/>
        </w:rPr>
      </w:pPr>
      <w:bookmarkStart w:id="24" w:name="_Toc109167915"/>
      <w:r w:rsidRPr="008C459B">
        <w:rPr>
          <w:noProof w:val="0"/>
          <w:lang w:val="ru-RU"/>
        </w:rPr>
        <w:t>Вспомогательные функции</w:t>
      </w:r>
      <w:bookmarkEnd w:id="24"/>
    </w:p>
    <w:p w:rsidR="00C051B7" w:rsidRPr="008C459B" w:rsidRDefault="00C051B7" w:rsidP="00B706BB">
      <w:pPr>
        <w:pStyle w:val="Prrafodelista"/>
        <w:numPr>
          <w:ilvl w:val="0"/>
          <w:numId w:val="16"/>
        </w:numPr>
        <w:spacing w:line="360" w:lineRule="auto"/>
        <w:rPr>
          <w:lang w:val="ru-RU"/>
        </w:rPr>
      </w:pPr>
      <w:r w:rsidRPr="008C459B">
        <w:rPr>
          <w:lang w:val="ru-RU"/>
        </w:rPr>
        <w:t>current_user</w:t>
      </w:r>
      <w:r w:rsidR="00C82BDF" w:rsidRPr="008C459B">
        <w:rPr>
          <w:lang w:val="ru-RU"/>
        </w:rPr>
        <w:t xml:space="preserve">: </w:t>
      </w:r>
      <w:r w:rsidR="00F7596A" w:rsidRPr="008C459B">
        <w:rPr>
          <w:lang w:val="ru-RU"/>
        </w:rPr>
        <w:t>Принимает идентификатор пользователя и возвращает пользовательский объект пользователя с этим идентификатором</w:t>
      </w:r>
      <w:r w:rsidR="00133235" w:rsidRPr="008C459B">
        <w:rPr>
          <w:lang w:val="ru-RU"/>
        </w:rPr>
        <w:t>;</w:t>
      </w:r>
    </w:p>
    <w:p w:rsidR="00C051B7" w:rsidRPr="008C459B" w:rsidRDefault="00C82BDF" w:rsidP="00B706BB">
      <w:pPr>
        <w:pStyle w:val="Prrafodelista"/>
        <w:numPr>
          <w:ilvl w:val="0"/>
          <w:numId w:val="16"/>
        </w:numPr>
        <w:spacing w:line="360" w:lineRule="auto"/>
        <w:rPr>
          <w:lang w:val="ru-RU"/>
        </w:rPr>
      </w:pPr>
      <w:r w:rsidRPr="008C459B">
        <w:rPr>
          <w:lang w:val="ru-RU"/>
        </w:rPr>
        <w:t xml:space="preserve">current_user_info: </w:t>
      </w:r>
      <w:r w:rsidR="00F7596A" w:rsidRPr="008C459B">
        <w:rPr>
          <w:lang w:val="ru-RU"/>
        </w:rPr>
        <w:t>Принимает имя пользователя if и использует current_user с помощью метода to_dict для возврата данных пользователя в виде словаря;</w:t>
      </w:r>
    </w:p>
    <w:p w:rsidR="00133235" w:rsidRPr="008C459B" w:rsidRDefault="00133235" w:rsidP="00B706BB">
      <w:pPr>
        <w:pStyle w:val="Prrafodelista"/>
        <w:numPr>
          <w:ilvl w:val="0"/>
          <w:numId w:val="16"/>
        </w:numPr>
        <w:spacing w:line="360" w:lineRule="auto"/>
        <w:rPr>
          <w:lang w:val="ru-RU"/>
        </w:rPr>
      </w:pPr>
      <w:r w:rsidRPr="008C459B">
        <w:rPr>
          <w:lang w:val="ru-RU"/>
        </w:rPr>
        <w:t xml:space="preserve">signed_in: </w:t>
      </w:r>
      <w:r w:rsidR="00F7596A" w:rsidRPr="008C459B">
        <w:rPr>
          <w:lang w:val="ru-RU"/>
        </w:rPr>
        <w:t>Возвращает, не является ли текущий пользователь пользователем по умолчанию USER, что означает, что кто-то вошел в систему;</w:t>
      </w:r>
    </w:p>
    <w:p w:rsidR="00133235" w:rsidRPr="008C459B" w:rsidRDefault="00133235" w:rsidP="00B706BB">
      <w:pPr>
        <w:pStyle w:val="Prrafodelista"/>
        <w:numPr>
          <w:ilvl w:val="0"/>
          <w:numId w:val="16"/>
        </w:numPr>
        <w:spacing w:line="360" w:lineRule="auto"/>
        <w:rPr>
          <w:lang w:val="ru-RU"/>
        </w:rPr>
      </w:pPr>
      <w:r w:rsidRPr="008C459B">
        <w:rPr>
          <w:lang w:val="ru-RU"/>
        </w:rPr>
        <w:t xml:space="preserve">is_admin: </w:t>
      </w:r>
      <w:r w:rsidR="00F7596A" w:rsidRPr="008C459B">
        <w:rPr>
          <w:lang w:val="ru-RU"/>
        </w:rPr>
        <w:t>Если идентификатор текущего пользователя совпадает с идентификатором пользователя ADMIN, он возвращает true;</w:t>
      </w:r>
    </w:p>
    <w:p w:rsidR="00133235" w:rsidRPr="008C459B" w:rsidRDefault="00133235" w:rsidP="00B706BB">
      <w:pPr>
        <w:pStyle w:val="Prrafodelista"/>
        <w:numPr>
          <w:ilvl w:val="0"/>
          <w:numId w:val="16"/>
        </w:numPr>
        <w:spacing w:line="360" w:lineRule="auto"/>
        <w:rPr>
          <w:lang w:val="ru-RU"/>
        </w:rPr>
      </w:pPr>
      <w:r w:rsidRPr="008C459B">
        <w:rPr>
          <w:lang w:val="ru-RU"/>
        </w:rPr>
        <w:t xml:space="preserve">add_to_cart: </w:t>
      </w:r>
      <w:r w:rsidR="00F7596A" w:rsidRPr="008C459B">
        <w:rPr>
          <w:lang w:val="ru-RU"/>
        </w:rPr>
        <w:t>Принимает идентификатор пользователя и продукта и добавляет товар в корзину пользователя.</w:t>
      </w:r>
    </w:p>
    <w:p w:rsidR="0095210F" w:rsidRPr="008C459B" w:rsidRDefault="00F7596A" w:rsidP="00B706BB">
      <w:pPr>
        <w:pStyle w:val="Ttulo2"/>
        <w:spacing w:line="360" w:lineRule="auto"/>
        <w:rPr>
          <w:noProof w:val="0"/>
          <w:lang w:val="ru-RU"/>
        </w:rPr>
      </w:pPr>
      <w:bookmarkStart w:id="25" w:name="_Toc109167916"/>
      <w:r w:rsidRPr="008C459B">
        <w:rPr>
          <w:noProof w:val="0"/>
          <w:lang w:val="ru-RU"/>
        </w:rPr>
        <w:t>Глобальные переменные</w:t>
      </w:r>
      <w:bookmarkEnd w:id="25"/>
    </w:p>
    <w:p w:rsidR="00133235" w:rsidRPr="008C459B" w:rsidRDefault="00F7596A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 xml:space="preserve">В каждом шаблоне некоторые переменные используются в каждом шаблоне, использующем Jinja. Чтобы позволить flask распознавать каждую переменную в шаблонах, функция set_global_html_variable_values с помощью декоратора *app.context_processor </w:t>
      </w:r>
      <w:r w:rsidRPr="008C459B">
        <w:rPr>
          <w:lang w:val="ru-RU"/>
        </w:rPr>
        <w:lastRenderedPageBreak/>
        <w:t>устанавливает эти переменные. Он присваивает значения user_id текущего пользователя, его информации и того, возвращают ли signed_in и is_admin значение true или false. Это влияет на интерфейс и используется здесь для использования определенных функций в зависимости от этих переменных.</w:t>
      </w:r>
    </w:p>
    <w:p w:rsidR="00700523" w:rsidRPr="008C459B" w:rsidRDefault="00700523" w:rsidP="00B706BB">
      <w:pPr>
        <w:pStyle w:val="Ttulo2"/>
        <w:spacing w:line="360" w:lineRule="auto"/>
        <w:rPr>
          <w:noProof w:val="0"/>
          <w:lang w:val="ru-RU"/>
        </w:rPr>
      </w:pPr>
      <w:bookmarkStart w:id="26" w:name="_Toc109167917"/>
      <w:r w:rsidRPr="008C459B">
        <w:rPr>
          <w:noProof w:val="0"/>
          <w:lang w:val="ru-RU"/>
        </w:rPr>
        <w:t>Index</w:t>
      </w:r>
      <w:bookmarkEnd w:id="26"/>
    </w:p>
    <w:p w:rsidR="00F7596A" w:rsidRPr="008C459B" w:rsidRDefault="00F7596A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(См. Приложения 11, 12)</w:t>
      </w:r>
    </w:p>
    <w:p w:rsidR="00133235" w:rsidRPr="008C459B" w:rsidRDefault="00F7596A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Функция index просто отображает index.html файл, который использует переменную products (список продуктов в базе данных) и функцию add_to_cart, описанную ранее. На этой странице пользователь может зарегистрироваться / войти в систему, если он еще не участвует в сеансе. Если они вошли в систему, то на странице отображается возможность выхода из системы или (если пользователь ADMIN вошел в систему) можно добавлять продукты в базу данных.</w:t>
      </w:r>
    </w:p>
    <w:p w:rsidR="0019430E" w:rsidRPr="008C459B" w:rsidRDefault="0095210F" w:rsidP="00B706BB">
      <w:pPr>
        <w:pStyle w:val="Ttulo2"/>
        <w:spacing w:line="360" w:lineRule="auto"/>
        <w:rPr>
          <w:noProof w:val="0"/>
          <w:lang w:val="ru-RU"/>
        </w:rPr>
      </w:pPr>
      <w:bookmarkStart w:id="27" w:name="_Toc109167918"/>
      <w:r w:rsidRPr="008C459B">
        <w:rPr>
          <w:noProof w:val="0"/>
          <w:lang w:val="ru-RU"/>
        </w:rPr>
        <w:t>Sign up</w:t>
      </w:r>
      <w:bookmarkEnd w:id="27"/>
    </w:p>
    <w:p w:rsidR="00F7596A" w:rsidRPr="008C459B" w:rsidRDefault="00F7596A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(См. Приложения 13, 14)</w:t>
      </w:r>
    </w:p>
    <w:p w:rsidR="008818F1" w:rsidRPr="008C459B" w:rsidRDefault="00E310F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 xml:space="preserve">Функция signup </w:t>
      </w:r>
      <w:r w:rsidR="00F7596A" w:rsidRPr="008C459B">
        <w:rPr>
          <w:lang w:val="ru-RU"/>
        </w:rPr>
        <w:t>получа</w:t>
      </w:r>
      <w:r w:rsidRPr="008C459B">
        <w:rPr>
          <w:lang w:val="ru-RU"/>
        </w:rPr>
        <w:t xml:space="preserve">ет информацию с помощью метода </w:t>
      </w:r>
      <w:r w:rsidR="00F7596A" w:rsidRPr="008C459B">
        <w:rPr>
          <w:lang w:val="ru-RU"/>
        </w:rPr>
        <w:t>POST для получения учетных данных пользователя. Он также проверяет, соответствуют ли записанные учетные данные существующему пользователю в базе данных. Если пользователь уже существует в базе данных, то переменная ошибки изменяется на true и используется в шаблоне signup.html . Это приведет к перезагрузке страницы с сообщением об ошибке, в котором пользователю будет предложено вместо этого войти в систему. Если нет, то пользователь добавляется в базу данных, и его идентификатор сохраняется в сеансе как user_id, чтобы, наконец, перенаправить пользователя на страницу success.</w:t>
      </w:r>
    </w:p>
    <w:p w:rsidR="0095210F" w:rsidRPr="008C459B" w:rsidRDefault="0095210F" w:rsidP="00B706BB">
      <w:pPr>
        <w:pStyle w:val="Ttulo2"/>
        <w:spacing w:line="360" w:lineRule="auto"/>
        <w:rPr>
          <w:noProof w:val="0"/>
          <w:lang w:val="ru-RU"/>
        </w:rPr>
      </w:pPr>
      <w:bookmarkStart w:id="28" w:name="_Toc109167919"/>
      <w:r w:rsidRPr="008C459B">
        <w:rPr>
          <w:noProof w:val="0"/>
          <w:lang w:val="ru-RU"/>
        </w:rPr>
        <w:t>Sign in</w:t>
      </w:r>
      <w:bookmarkEnd w:id="28"/>
    </w:p>
    <w:p w:rsidR="00E310F7" w:rsidRPr="008C459B" w:rsidRDefault="00E310F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(см. Приложения 15, 16)</w:t>
      </w:r>
    </w:p>
    <w:p w:rsidR="008818F1" w:rsidRPr="008C459B" w:rsidRDefault="00E310F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Эта функция загружает страницу signin и, как и signup, использует метод POST для запроса учетных данных пользователя. Эта функция может обнаружить две ошибки. Если пользователь не зарегистрирован, он перезагрузит страницу и попросит его перейти на страницу signin. Если пользователь ввел неправильный пароль, страница перезагрузится и снова запросит его учетные данные с правильным паролем. В случае успеха он перенаправит пользователя на страницу success.</w:t>
      </w:r>
    </w:p>
    <w:p w:rsidR="0095210F" w:rsidRPr="008C459B" w:rsidRDefault="0095210F" w:rsidP="00B706BB">
      <w:pPr>
        <w:pStyle w:val="Ttulo2"/>
        <w:spacing w:line="360" w:lineRule="auto"/>
        <w:rPr>
          <w:noProof w:val="0"/>
          <w:lang w:val="ru-RU"/>
        </w:rPr>
      </w:pPr>
      <w:bookmarkStart w:id="29" w:name="_Toc109167920"/>
      <w:r w:rsidRPr="008C459B">
        <w:rPr>
          <w:noProof w:val="0"/>
          <w:lang w:val="ru-RU"/>
        </w:rPr>
        <w:t>Success</w:t>
      </w:r>
      <w:bookmarkEnd w:id="29"/>
    </w:p>
    <w:p w:rsidR="00E310F7" w:rsidRPr="008C459B" w:rsidRDefault="00E310F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(См. Приложения 17, 18)</w:t>
      </w:r>
    </w:p>
    <w:p w:rsidR="00D27DE2" w:rsidRPr="008C459B" w:rsidRDefault="00E310F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После успешного входа или регистрации страница *success отображается только при использовании метода GET, поскольку запрос на регистрацию или вход отправляется на эту страницу, и чтобы эта страница оставалась видимой только после входа или подписываясь.</w:t>
      </w:r>
    </w:p>
    <w:p w:rsidR="0095210F" w:rsidRPr="008C459B" w:rsidRDefault="0095210F" w:rsidP="00B706BB">
      <w:pPr>
        <w:pStyle w:val="Ttulo2"/>
        <w:spacing w:line="360" w:lineRule="auto"/>
        <w:rPr>
          <w:noProof w:val="0"/>
          <w:lang w:val="ru-RU"/>
        </w:rPr>
      </w:pPr>
      <w:bookmarkStart w:id="30" w:name="_Toc109167921"/>
      <w:r w:rsidRPr="008C459B">
        <w:rPr>
          <w:noProof w:val="0"/>
          <w:lang w:val="ru-RU"/>
        </w:rPr>
        <w:lastRenderedPageBreak/>
        <w:t>Logout</w:t>
      </w:r>
      <w:bookmarkEnd w:id="30"/>
    </w:p>
    <w:p w:rsidR="00E310F7" w:rsidRPr="008C459B" w:rsidRDefault="003E392F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(См. Приложения 19</w:t>
      </w:r>
      <w:r w:rsidR="00E310F7" w:rsidRPr="008C459B">
        <w:rPr>
          <w:lang w:val="ru-RU"/>
        </w:rPr>
        <w:t>)</w:t>
      </w:r>
    </w:p>
    <w:p w:rsidR="00213F6D" w:rsidRPr="008C459B" w:rsidRDefault="00E310F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logout перенаправляет пользователя в index после извлечения ключа user_id из словаря сеанса, что будет означать, что в данный момент нет пользователя, вошедшего в систему.</w:t>
      </w:r>
    </w:p>
    <w:p w:rsidR="004D337A" w:rsidRPr="008C459B" w:rsidRDefault="0095210F" w:rsidP="00B706BB">
      <w:pPr>
        <w:pStyle w:val="Ttulo2"/>
        <w:spacing w:line="360" w:lineRule="auto"/>
        <w:rPr>
          <w:noProof w:val="0"/>
          <w:lang w:val="ru-RU"/>
        </w:rPr>
      </w:pPr>
      <w:bookmarkStart w:id="31" w:name="_Toc109167922"/>
      <w:r w:rsidRPr="008C459B">
        <w:rPr>
          <w:noProof w:val="0"/>
          <w:lang w:val="ru-RU"/>
        </w:rPr>
        <w:t>Add product</w:t>
      </w:r>
      <w:bookmarkEnd w:id="31"/>
    </w:p>
    <w:p w:rsidR="00E310F7" w:rsidRPr="008C459B" w:rsidRDefault="00E310F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(См. Приложения 2</w:t>
      </w:r>
      <w:r w:rsidR="003E392F" w:rsidRPr="008C459B">
        <w:rPr>
          <w:lang w:val="ru-RU"/>
        </w:rPr>
        <w:t>0</w:t>
      </w:r>
      <w:r w:rsidRPr="008C459B">
        <w:rPr>
          <w:lang w:val="ru-RU"/>
        </w:rPr>
        <w:t>, 2</w:t>
      </w:r>
      <w:r w:rsidR="003E392F" w:rsidRPr="008C459B">
        <w:rPr>
          <w:lang w:val="ru-RU"/>
        </w:rPr>
        <w:t>1</w:t>
      </w:r>
      <w:r w:rsidRPr="008C459B">
        <w:rPr>
          <w:lang w:val="ru-RU"/>
        </w:rPr>
        <w:t>)</w:t>
      </w:r>
    </w:p>
    <w:p w:rsidR="00213F6D" w:rsidRPr="008C459B" w:rsidRDefault="00E310F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Если пользователь ADMIN вошел в систему, он может добавлять продукты в базу данных, заполнив форму. Используя метод GET и FORM, страница отправляет это на сервер и сохраняется в базе данных. Кроме того, он определяет, находится ли добавленный продукт уже в базе данных, и отправляет эту информацию в виде логической переменной ошибки, как показано ранее.</w:t>
      </w:r>
    </w:p>
    <w:p w:rsidR="0095210F" w:rsidRPr="008C459B" w:rsidRDefault="0095210F" w:rsidP="00B706BB">
      <w:pPr>
        <w:pStyle w:val="Ttulo2"/>
        <w:spacing w:line="360" w:lineRule="auto"/>
        <w:rPr>
          <w:noProof w:val="0"/>
          <w:lang w:val="ru-RU"/>
        </w:rPr>
      </w:pPr>
      <w:bookmarkStart w:id="32" w:name="_Toc109167923"/>
      <w:r w:rsidRPr="008C459B">
        <w:rPr>
          <w:noProof w:val="0"/>
          <w:lang w:val="ru-RU"/>
        </w:rPr>
        <w:t>Cart</w:t>
      </w:r>
      <w:bookmarkEnd w:id="32"/>
    </w:p>
    <w:p w:rsidR="00E310F7" w:rsidRPr="008C459B" w:rsidRDefault="00E310F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 xml:space="preserve">(См. Приложения </w:t>
      </w:r>
      <w:r w:rsidR="003E392F" w:rsidRPr="008C459B">
        <w:rPr>
          <w:lang w:val="ru-RU"/>
        </w:rPr>
        <w:t>22, 23</w:t>
      </w:r>
      <w:r w:rsidRPr="008C459B">
        <w:rPr>
          <w:lang w:val="ru-RU"/>
        </w:rPr>
        <w:t>)</w:t>
      </w:r>
    </w:p>
    <w:p w:rsidR="00887560" w:rsidRPr="008C459B" w:rsidRDefault="00E310F7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В корзине отображается каждый товар, который был добавлен в нее. Чтобы добавить продукт в корзину, каждый продукт, показанный в index, имеет кнопку для добавления его в корзину, которая использует функцию add_to_cart. Когда пользователь решает купить то, что находится в его корзине, он нажимает кнопку Buy и перенаправляется на страницу thankyou.</w:t>
      </w:r>
    </w:p>
    <w:p w:rsidR="0095210F" w:rsidRPr="008C459B" w:rsidRDefault="0095210F" w:rsidP="00B706BB">
      <w:pPr>
        <w:pStyle w:val="Ttulo2"/>
        <w:spacing w:line="360" w:lineRule="auto"/>
        <w:rPr>
          <w:noProof w:val="0"/>
          <w:lang w:val="ru-RU"/>
        </w:rPr>
      </w:pPr>
      <w:bookmarkStart w:id="33" w:name="_Toc109167924"/>
      <w:r w:rsidRPr="008C459B">
        <w:rPr>
          <w:noProof w:val="0"/>
          <w:lang w:val="ru-RU"/>
        </w:rPr>
        <w:t>Thank you</w:t>
      </w:r>
      <w:bookmarkEnd w:id="33"/>
    </w:p>
    <w:p w:rsidR="008D2DF9" w:rsidRPr="008C459B" w:rsidRDefault="008D2DF9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(См. Приложения 2</w:t>
      </w:r>
      <w:r w:rsidR="003E392F" w:rsidRPr="008C459B">
        <w:rPr>
          <w:lang w:val="ru-RU"/>
        </w:rPr>
        <w:t>4</w:t>
      </w:r>
      <w:r w:rsidRPr="008C459B">
        <w:rPr>
          <w:lang w:val="ru-RU"/>
        </w:rPr>
        <w:t>, 2</w:t>
      </w:r>
      <w:r w:rsidR="003E392F" w:rsidRPr="008C459B">
        <w:rPr>
          <w:lang w:val="ru-RU"/>
        </w:rPr>
        <w:t>5</w:t>
      </w:r>
      <w:r w:rsidRPr="008C459B">
        <w:rPr>
          <w:lang w:val="ru-RU"/>
        </w:rPr>
        <w:t>)</w:t>
      </w:r>
    </w:p>
    <w:p w:rsidR="00E22F5A" w:rsidRPr="008C459B" w:rsidRDefault="008D2DF9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После нажатия кнопки Buy он отправляет эту информацию на страницу thankyou и, используя метод GET, отображает thankyou.html шаблон. Он также очищает корзину текущего пользователя в базе данных.</w:t>
      </w:r>
    </w:p>
    <w:p w:rsidR="00E22F5A" w:rsidRPr="008C459B" w:rsidRDefault="00E22F5A" w:rsidP="00B706BB">
      <w:pPr>
        <w:spacing w:line="360" w:lineRule="auto"/>
        <w:jc w:val="left"/>
        <w:rPr>
          <w:lang w:val="ru-RU"/>
        </w:rPr>
      </w:pPr>
      <w:r w:rsidRPr="008C459B">
        <w:rPr>
          <w:lang w:val="ru-RU"/>
        </w:rPr>
        <w:br w:type="page"/>
      </w:r>
    </w:p>
    <w:p w:rsidR="00E22F5A" w:rsidRPr="008C459B" w:rsidRDefault="00E22F5A" w:rsidP="00034F2A">
      <w:pPr>
        <w:pStyle w:val="Ttulodeseccin"/>
      </w:pPr>
      <w:bookmarkStart w:id="34" w:name="_Toc109167925"/>
      <w:r w:rsidRPr="008C459B">
        <w:lastRenderedPageBreak/>
        <w:t>Заключение</w:t>
      </w:r>
      <w:bookmarkEnd w:id="34"/>
    </w:p>
    <w:p w:rsidR="00E22F5A" w:rsidRPr="008C459B" w:rsidRDefault="008D2DF9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Этот проект применил на практике множество методов для достижения поставленной цели. Объектно-ориентированное программирование, управление базами данных и использование шаблонов вместе с Jinja во многих отношениях упростили эту задачу. Наряду с отзывом всего, что здесь использовалось, было использовано и изучено множество процессов и функций, что также показывает, как много еще предстоит узнать и улучшить в этой области. Лучшее использование словаря сеанса было бы лучше для хранения корзины текущего пользователя. Можно было бы добиться лучшей интеграции интерфейса. И более простые продукты можно было бы использовать для добавления большего количества визуальных элементов, таких как изображения.</w:t>
      </w:r>
    </w:p>
    <w:p w:rsidR="008711A0" w:rsidRPr="008C459B" w:rsidRDefault="008D2DF9" w:rsidP="00B706BB">
      <w:pPr>
        <w:spacing w:line="360" w:lineRule="auto"/>
        <w:rPr>
          <w:lang w:val="ru-RU"/>
        </w:rPr>
      </w:pPr>
      <w:r w:rsidRPr="008C459B">
        <w:rPr>
          <w:lang w:val="ru-RU"/>
        </w:rPr>
        <w:t>Создание бэкэнда было большой задачей, так как он управляет большим количеством информации и должен быть подключен к интерфейсу, что сложнее при работе отдельно с другим человеком. Это наряду с языковым барьером между обоими создателями сайта оставляет сайт для улучшения в слиянии интерфейса и бэкэнда. Но это опыт обучения командной работе в совместном проекте, который будет полезен для будущих проектов.</w:t>
      </w:r>
    </w:p>
    <w:bookmarkStart w:id="35" w:name="_Toc108992755" w:displacedByCustomXml="next"/>
    <w:bookmarkStart w:id="36" w:name="_Toc109167926" w:displacedByCustomXml="next"/>
    <w:sdt>
      <w:sdtPr>
        <w:rPr>
          <w:rFonts w:asciiTheme="minorHAnsi" w:eastAsiaTheme="minorEastAsia" w:hAnsiTheme="minorHAnsi" w:cstheme="minorBidi"/>
          <w:sz w:val="24"/>
        </w:rPr>
        <w:id w:val="62297111"/>
        <w:docPartObj>
          <w:docPartGallery w:val="Bibliographies"/>
          <w:docPartUnique/>
        </w:docPartObj>
      </w:sdtPr>
      <w:sdtEndPr>
        <w:rPr>
          <w:b w:val="0"/>
          <w:szCs w:val="24"/>
          <w:u w:val="none"/>
        </w:rPr>
      </w:sdtEndPr>
      <w:sdtContent>
        <w:p w:rsidR="00E81978" w:rsidRPr="008C459B" w:rsidRDefault="00B40E22" w:rsidP="00034F2A">
          <w:pPr>
            <w:pStyle w:val="Ttulodeseccin"/>
          </w:pPr>
          <w:r w:rsidRPr="008C459B">
            <w:t>Список литературы</w:t>
          </w:r>
          <w:bookmarkEnd w:id="36"/>
          <w:bookmarkEnd w:id="35"/>
        </w:p>
        <w:p w:rsidR="0069130C" w:rsidRPr="008C459B" w:rsidRDefault="00C31D30" w:rsidP="00B706BB">
          <w:pPr>
            <w:pStyle w:val="Bibliografa"/>
            <w:spacing w:line="360" w:lineRule="auto"/>
            <w:rPr>
              <w:lang w:val="ru-RU"/>
            </w:rPr>
          </w:pPr>
          <w:r w:rsidRPr="008C459B">
            <w:rPr>
              <w:lang w:val="ru-RU" w:bidi="es-ES"/>
            </w:rPr>
            <w:fldChar w:fldCharType="begin"/>
          </w:r>
          <w:r w:rsidRPr="008C459B">
            <w:rPr>
              <w:lang w:val="ru-RU" w:bidi="es-ES"/>
            </w:rPr>
            <w:instrText xml:space="preserve"> BIBLIOGRAPHY </w:instrText>
          </w:r>
          <w:r w:rsidRPr="008C459B">
            <w:rPr>
              <w:lang w:val="ru-RU" w:bidi="es-ES"/>
            </w:rPr>
            <w:fldChar w:fldCharType="separate"/>
          </w:r>
          <w:r w:rsidR="0069130C" w:rsidRPr="008C459B">
            <w:rPr>
              <w:lang w:val="ru-RU"/>
            </w:rPr>
            <w:t xml:space="preserve">Fonticons. (б.д.). </w:t>
          </w:r>
          <w:r w:rsidR="0069130C" w:rsidRPr="008C459B">
            <w:rPr>
              <w:i/>
              <w:iCs/>
              <w:lang w:val="ru-RU"/>
            </w:rPr>
            <w:t>Font Awesome</w:t>
          </w:r>
          <w:r w:rsidR="0069130C" w:rsidRPr="008C459B">
            <w:rPr>
              <w:lang w:val="ru-RU"/>
            </w:rPr>
            <w:t>. Получено из Font Awesome: https://fontawesome.com</w:t>
          </w:r>
        </w:p>
        <w:p w:rsidR="0069130C" w:rsidRPr="00773A8F" w:rsidRDefault="0069130C" w:rsidP="00B706BB">
          <w:pPr>
            <w:pStyle w:val="Bibliografa"/>
            <w:spacing w:line="360" w:lineRule="auto"/>
            <w:rPr>
              <w:lang w:val="en-US"/>
            </w:rPr>
          </w:pPr>
          <w:proofErr w:type="spellStart"/>
          <w:r w:rsidRPr="00773A8F">
            <w:rPr>
              <w:lang w:val="en-US"/>
            </w:rPr>
            <w:t>GeeksforGeeks</w:t>
          </w:r>
          <w:proofErr w:type="spellEnd"/>
          <w:r w:rsidRPr="00773A8F">
            <w:rPr>
              <w:lang w:val="en-US"/>
            </w:rPr>
            <w:t xml:space="preserve">. (06 12 2021 </w:t>
          </w:r>
          <w:r w:rsidRPr="008C459B">
            <w:rPr>
              <w:lang w:val="ru-RU"/>
            </w:rPr>
            <w:t>г</w:t>
          </w:r>
          <w:r w:rsidRPr="00773A8F">
            <w:rPr>
              <w:lang w:val="en-US"/>
            </w:rPr>
            <w:t xml:space="preserve">.). </w:t>
          </w:r>
          <w:r w:rsidRPr="00773A8F">
            <w:rPr>
              <w:i/>
              <w:iCs/>
              <w:lang w:val="en-US"/>
            </w:rPr>
            <w:t>Web Development</w:t>
          </w:r>
          <w:r w:rsidRPr="00773A8F">
            <w:rPr>
              <w:lang w:val="en-US"/>
            </w:rPr>
            <w:t xml:space="preserve">. </w:t>
          </w:r>
          <w:r w:rsidRPr="008C459B">
            <w:rPr>
              <w:lang w:val="ru-RU"/>
            </w:rPr>
            <w:t>Получено</w:t>
          </w:r>
          <w:r w:rsidRPr="00773A8F">
            <w:rPr>
              <w:lang w:val="en-US"/>
            </w:rPr>
            <w:t xml:space="preserve"> </w:t>
          </w:r>
          <w:r w:rsidRPr="008C459B">
            <w:rPr>
              <w:lang w:val="ru-RU"/>
            </w:rPr>
            <w:t>из</w:t>
          </w:r>
          <w:r w:rsidRPr="00773A8F">
            <w:rPr>
              <w:lang w:val="en-US"/>
            </w:rPr>
            <w:t xml:space="preserve"> </w:t>
          </w:r>
          <w:proofErr w:type="spellStart"/>
          <w:r w:rsidRPr="00773A8F">
            <w:rPr>
              <w:lang w:val="en-US"/>
            </w:rPr>
            <w:t>GeeksforGeeks</w:t>
          </w:r>
          <w:proofErr w:type="spellEnd"/>
          <w:r w:rsidRPr="00773A8F">
            <w:rPr>
              <w:lang w:val="en-US"/>
            </w:rPr>
            <w:t>: https://www.geeksforgeeks.org/web-development/</w:t>
          </w:r>
        </w:p>
        <w:p w:rsidR="0069130C" w:rsidRPr="008C459B" w:rsidRDefault="0069130C" w:rsidP="00B706BB">
          <w:pPr>
            <w:pStyle w:val="Bibliografa"/>
            <w:spacing w:line="360" w:lineRule="auto"/>
            <w:rPr>
              <w:lang w:val="ru-RU"/>
            </w:rPr>
          </w:pPr>
          <w:r w:rsidRPr="00773A8F">
            <w:rPr>
              <w:lang w:val="en-US"/>
            </w:rPr>
            <w:t xml:space="preserve">https://pythonbasics.org. (2021). </w:t>
          </w:r>
          <w:r w:rsidRPr="00773A8F">
            <w:rPr>
              <w:i/>
              <w:iCs/>
              <w:lang w:val="en-US"/>
            </w:rPr>
            <w:t>Flask HTTP methods, handle GET &amp; POST requests</w:t>
          </w:r>
          <w:r w:rsidRPr="00773A8F">
            <w:rPr>
              <w:lang w:val="en-US"/>
            </w:rPr>
            <w:t xml:space="preserve">. </w:t>
          </w:r>
          <w:r w:rsidRPr="008C459B">
            <w:rPr>
              <w:lang w:val="ru-RU"/>
            </w:rPr>
            <w:t>Получено из Python Tutorial: https://pythonbasics.org/flask-http-methods/</w:t>
          </w:r>
        </w:p>
        <w:p w:rsidR="0069130C" w:rsidRPr="008C459B" w:rsidRDefault="0069130C" w:rsidP="00B706BB">
          <w:pPr>
            <w:pStyle w:val="Bibliografa"/>
            <w:spacing w:line="360" w:lineRule="auto"/>
            <w:rPr>
              <w:lang w:val="ru-RU"/>
            </w:rPr>
          </w:pPr>
          <w:r w:rsidRPr="008C459B">
            <w:rPr>
              <w:lang w:val="ru-RU"/>
            </w:rPr>
            <w:t xml:space="preserve">JSON. (б.д.). </w:t>
          </w:r>
          <w:r w:rsidRPr="008C459B">
            <w:rPr>
              <w:i/>
              <w:iCs/>
              <w:lang w:val="ru-RU"/>
            </w:rPr>
            <w:t>Введение в JSON</w:t>
          </w:r>
          <w:r w:rsidRPr="008C459B">
            <w:rPr>
              <w:lang w:val="ru-RU"/>
            </w:rPr>
            <w:t>. Получено из JSON.org: https://www.json.org/json-ru.html</w:t>
          </w:r>
        </w:p>
        <w:p w:rsidR="0069130C" w:rsidRPr="00773A8F" w:rsidRDefault="0069130C" w:rsidP="00B706BB">
          <w:pPr>
            <w:pStyle w:val="Bibliografa"/>
            <w:spacing w:line="360" w:lineRule="auto"/>
            <w:rPr>
              <w:lang w:val="en-US"/>
            </w:rPr>
          </w:pPr>
          <w:r w:rsidRPr="00773A8F">
            <w:rPr>
              <w:lang w:val="en-US"/>
            </w:rPr>
            <w:t xml:space="preserve">Microsoft. (27 10 2021 </w:t>
          </w:r>
          <w:r w:rsidRPr="008C459B">
            <w:rPr>
              <w:lang w:val="ru-RU"/>
            </w:rPr>
            <w:t>г</w:t>
          </w:r>
          <w:r w:rsidRPr="00773A8F">
            <w:rPr>
              <w:lang w:val="en-US"/>
            </w:rPr>
            <w:t xml:space="preserve">.). </w:t>
          </w:r>
          <w:r w:rsidRPr="00773A8F">
            <w:rPr>
              <w:i/>
              <w:iCs/>
              <w:lang w:val="en-US"/>
            </w:rPr>
            <w:t>Flask Tutorial in Visual Studio Code</w:t>
          </w:r>
          <w:r w:rsidRPr="00773A8F">
            <w:rPr>
              <w:lang w:val="en-US"/>
            </w:rPr>
            <w:t xml:space="preserve">. </w:t>
          </w:r>
          <w:r w:rsidRPr="008C459B">
            <w:rPr>
              <w:lang w:val="ru-RU"/>
            </w:rPr>
            <w:t>Получено</w:t>
          </w:r>
          <w:r w:rsidRPr="00773A8F">
            <w:rPr>
              <w:lang w:val="en-US"/>
            </w:rPr>
            <w:t xml:space="preserve"> </w:t>
          </w:r>
          <w:r w:rsidRPr="008C459B">
            <w:rPr>
              <w:lang w:val="ru-RU"/>
            </w:rPr>
            <w:t>из</w:t>
          </w:r>
          <w:r w:rsidRPr="00773A8F">
            <w:rPr>
              <w:lang w:val="en-US"/>
            </w:rPr>
            <w:t xml:space="preserve"> Visual Studio Code: https://code.visualstudio.com/docs/python/tutorial-flask</w:t>
          </w:r>
        </w:p>
        <w:p w:rsidR="0069130C" w:rsidRPr="00773A8F" w:rsidRDefault="0069130C" w:rsidP="00B706BB">
          <w:pPr>
            <w:pStyle w:val="Bibliografa"/>
            <w:spacing w:line="360" w:lineRule="auto"/>
            <w:rPr>
              <w:lang w:val="en-US"/>
            </w:rPr>
          </w:pPr>
          <w:r w:rsidRPr="00773A8F">
            <w:rPr>
              <w:lang w:val="en-US"/>
            </w:rPr>
            <w:t xml:space="preserve">Pallets. (2010). </w:t>
          </w:r>
          <w:r w:rsidRPr="00773A8F">
            <w:rPr>
              <w:i/>
              <w:iCs/>
              <w:lang w:val="en-US"/>
            </w:rPr>
            <w:t>Installation</w:t>
          </w:r>
          <w:r w:rsidRPr="00773A8F">
            <w:rPr>
              <w:lang w:val="en-US"/>
            </w:rPr>
            <w:t xml:space="preserve">. </w:t>
          </w:r>
          <w:r w:rsidRPr="008C459B">
            <w:rPr>
              <w:lang w:val="ru-RU"/>
            </w:rPr>
            <w:t>Получено</w:t>
          </w:r>
          <w:r w:rsidRPr="00773A8F">
            <w:rPr>
              <w:lang w:val="en-US"/>
            </w:rPr>
            <w:t xml:space="preserve"> </w:t>
          </w:r>
          <w:r w:rsidRPr="008C459B">
            <w:rPr>
              <w:lang w:val="ru-RU"/>
            </w:rPr>
            <w:t>из</w:t>
          </w:r>
          <w:r w:rsidRPr="00773A8F">
            <w:rPr>
              <w:lang w:val="en-US"/>
            </w:rPr>
            <w:t xml:space="preserve"> Flask Documentation (2.1.x): https://flask.palletsprojects.com/en/2.1.x/installation/</w:t>
          </w:r>
        </w:p>
        <w:p w:rsidR="0069130C" w:rsidRPr="00773A8F" w:rsidRDefault="0069130C" w:rsidP="00B706BB">
          <w:pPr>
            <w:pStyle w:val="Bibliografa"/>
            <w:spacing w:line="360" w:lineRule="auto"/>
            <w:rPr>
              <w:lang w:val="en-US"/>
            </w:rPr>
          </w:pPr>
          <w:r w:rsidRPr="00773A8F">
            <w:rPr>
              <w:lang w:val="en-US"/>
            </w:rPr>
            <w:t xml:space="preserve">Python Software Foundation. (16 06 2022 </w:t>
          </w:r>
          <w:r w:rsidRPr="008C459B">
            <w:rPr>
              <w:lang w:val="ru-RU"/>
            </w:rPr>
            <w:t>г</w:t>
          </w:r>
          <w:r w:rsidRPr="00773A8F">
            <w:rPr>
              <w:lang w:val="en-US"/>
            </w:rPr>
            <w:t xml:space="preserve">.). </w:t>
          </w:r>
          <w:r w:rsidRPr="00773A8F">
            <w:rPr>
              <w:i/>
              <w:iCs/>
              <w:lang w:val="en-US"/>
            </w:rPr>
            <w:t>9. Classes</w:t>
          </w:r>
          <w:r w:rsidRPr="00773A8F">
            <w:rPr>
              <w:lang w:val="en-US"/>
            </w:rPr>
            <w:t xml:space="preserve">. </w:t>
          </w:r>
          <w:r w:rsidRPr="008C459B">
            <w:rPr>
              <w:lang w:val="ru-RU"/>
            </w:rPr>
            <w:t>Получено</w:t>
          </w:r>
          <w:r w:rsidRPr="00773A8F">
            <w:rPr>
              <w:lang w:val="en-US"/>
            </w:rPr>
            <w:t xml:space="preserve"> </w:t>
          </w:r>
          <w:r w:rsidRPr="008C459B">
            <w:rPr>
              <w:lang w:val="ru-RU"/>
            </w:rPr>
            <w:t>из</w:t>
          </w:r>
          <w:r w:rsidRPr="00773A8F">
            <w:rPr>
              <w:lang w:val="en-US"/>
            </w:rPr>
            <w:t xml:space="preserve"> Python 3.10.5 documentation: https://docs.python.org/3/tutorial/classes.html</w:t>
          </w:r>
        </w:p>
        <w:p w:rsidR="007B2F4A" w:rsidRPr="008C459B" w:rsidRDefault="00C31D30" w:rsidP="00B706BB">
          <w:pPr>
            <w:pStyle w:val="Bibliografa"/>
            <w:spacing w:line="360" w:lineRule="auto"/>
            <w:ind w:left="0" w:firstLine="0"/>
            <w:rPr>
              <w:lang w:val="ru-RU"/>
            </w:rPr>
          </w:pPr>
          <w:r w:rsidRPr="008C459B">
            <w:rPr>
              <w:b/>
              <w:lang w:val="ru-RU" w:bidi="es-ES"/>
            </w:rPr>
            <w:fldChar w:fldCharType="end"/>
          </w:r>
        </w:p>
      </w:sdtContent>
    </w:sdt>
    <w:p w:rsidR="00A0233D" w:rsidRPr="008C459B" w:rsidRDefault="00A0233D" w:rsidP="00B706BB">
      <w:pPr>
        <w:spacing w:line="360" w:lineRule="auto"/>
        <w:jc w:val="left"/>
        <w:rPr>
          <w:b/>
          <w:sz w:val="28"/>
          <w:lang w:val="ru-RU" w:bidi="es-ES"/>
        </w:rPr>
      </w:pPr>
      <w:r w:rsidRPr="008C459B">
        <w:rPr>
          <w:lang w:val="ru-RU"/>
        </w:rPr>
        <w:br w:type="page"/>
      </w:r>
    </w:p>
    <w:p w:rsidR="00E81978" w:rsidRPr="008C459B" w:rsidRDefault="00B40E22" w:rsidP="00034F2A">
      <w:pPr>
        <w:pStyle w:val="Ttulodeseccin"/>
      </w:pPr>
      <w:bookmarkStart w:id="37" w:name="_Toc108992756"/>
      <w:bookmarkStart w:id="38" w:name="_Toc109167927"/>
      <w:r w:rsidRPr="008C459B">
        <w:lastRenderedPageBreak/>
        <w:t>Сноски</w:t>
      </w:r>
      <w:bookmarkEnd w:id="37"/>
      <w:bookmarkEnd w:id="38"/>
    </w:p>
    <w:p w:rsidR="00E81978" w:rsidRPr="008C459B" w:rsidRDefault="005D3A03" w:rsidP="00B706BB">
      <w:pPr>
        <w:spacing w:line="360" w:lineRule="auto"/>
        <w:rPr>
          <w:lang w:val="ru-RU"/>
        </w:rPr>
      </w:pPr>
      <w:r w:rsidRPr="008C459B">
        <w:rPr>
          <w:rStyle w:val="Refdenotaalpie"/>
          <w:lang w:val="ru-RU" w:bidi="es-ES"/>
        </w:rPr>
        <w:t>1</w:t>
      </w:r>
      <w:r w:rsidR="00916321" w:rsidRPr="008C459B">
        <w:rPr>
          <w:lang w:val="ru-RU"/>
        </w:rPr>
        <w:t>Часть веб-сайта, с которой пользователь взаимодействует напрямую.</w:t>
      </w:r>
      <w:r w:rsidR="00A0233D" w:rsidRPr="008C459B">
        <w:rPr>
          <w:lang w:val="ru-RU"/>
        </w:rPr>
        <w:t xml:space="preserve"> </w:t>
      </w:r>
      <w:sdt>
        <w:sdtPr>
          <w:rPr>
            <w:lang w:val="ru-RU"/>
          </w:rPr>
          <w:id w:val="1785919731"/>
          <w:citation/>
        </w:sdtPr>
        <w:sdtContent>
          <w:r w:rsidR="00A0233D" w:rsidRPr="008C459B">
            <w:rPr>
              <w:lang w:val="ru-RU"/>
            </w:rPr>
            <w:fldChar w:fldCharType="begin"/>
          </w:r>
          <w:r w:rsidR="00A0233D" w:rsidRPr="008C459B">
            <w:rPr>
              <w:lang w:val="ru-RU"/>
            </w:rPr>
            <w:instrText xml:space="preserve"> CITATION Gee21 \l 12298 </w:instrText>
          </w:r>
          <w:r w:rsidR="00A0233D" w:rsidRPr="008C459B">
            <w:rPr>
              <w:lang w:val="ru-RU"/>
            </w:rPr>
            <w:fldChar w:fldCharType="separate"/>
          </w:r>
          <w:r w:rsidR="0069130C" w:rsidRPr="008C459B">
            <w:rPr>
              <w:lang w:val="ru-RU"/>
            </w:rPr>
            <w:t>(GeeksforGeeks, 2021)</w:t>
          </w:r>
          <w:r w:rsidR="00A0233D" w:rsidRPr="008C459B">
            <w:rPr>
              <w:lang w:val="ru-RU"/>
            </w:rPr>
            <w:fldChar w:fldCharType="end"/>
          </w:r>
        </w:sdtContent>
      </w:sdt>
    </w:p>
    <w:p w:rsidR="00AF30C6" w:rsidRPr="008C459B" w:rsidRDefault="00AF30C6" w:rsidP="00B706BB">
      <w:pPr>
        <w:spacing w:line="360" w:lineRule="auto"/>
        <w:rPr>
          <w:lang w:val="ru-RU"/>
        </w:rPr>
      </w:pPr>
      <w:r w:rsidRPr="008C459B">
        <w:rPr>
          <w:rStyle w:val="Refdenotaalpie"/>
          <w:lang w:val="ru-RU"/>
        </w:rPr>
        <w:t>2</w:t>
      </w:r>
      <w:r w:rsidRPr="008C459B">
        <w:rPr>
          <w:lang w:val="ru-RU"/>
        </w:rPr>
        <w:t>Расшифровыва</w:t>
      </w:r>
      <w:r w:rsidR="00916321" w:rsidRPr="008C459B">
        <w:rPr>
          <w:lang w:val="ru-RU"/>
        </w:rPr>
        <w:t>ется как HyperText Markup Language (язык разметки г</w:t>
      </w:r>
      <w:r w:rsidRPr="008C459B">
        <w:rPr>
          <w:lang w:val="ru-RU"/>
        </w:rPr>
        <w:t>ипертекста</w:t>
      </w:r>
      <w:r w:rsidR="00916321" w:rsidRPr="008C459B">
        <w:rPr>
          <w:lang w:val="ru-RU"/>
        </w:rPr>
        <w:t>)</w:t>
      </w:r>
      <w:r w:rsidRPr="008C459B">
        <w:rPr>
          <w:lang w:val="ru-RU"/>
        </w:rPr>
        <w:t>. Он используется для разработки интерфейсной части веб-страниц с использованием языка разметки. Он действует как каркас для веб-сайта, поскольку используется для создания структуры веб-сайта.</w:t>
      </w:r>
      <w:r w:rsidR="00A0233D" w:rsidRPr="008C459B">
        <w:rPr>
          <w:lang w:val="ru-RU"/>
        </w:rPr>
        <w:t xml:space="preserve"> </w:t>
      </w:r>
      <w:sdt>
        <w:sdtPr>
          <w:rPr>
            <w:lang w:val="ru-RU"/>
          </w:rPr>
          <w:id w:val="641773335"/>
          <w:citation/>
        </w:sdtPr>
        <w:sdtContent>
          <w:r w:rsidR="00A0233D" w:rsidRPr="008C459B">
            <w:rPr>
              <w:lang w:val="ru-RU"/>
            </w:rPr>
            <w:fldChar w:fldCharType="begin"/>
          </w:r>
          <w:r w:rsidR="00A0233D" w:rsidRPr="008C459B">
            <w:rPr>
              <w:lang w:val="ru-RU"/>
            </w:rPr>
            <w:instrText xml:space="preserve"> CITATION Gee21 \l 12298 </w:instrText>
          </w:r>
          <w:r w:rsidR="00A0233D" w:rsidRPr="008C459B">
            <w:rPr>
              <w:lang w:val="ru-RU"/>
            </w:rPr>
            <w:fldChar w:fldCharType="separate"/>
          </w:r>
          <w:r w:rsidR="0069130C" w:rsidRPr="008C459B">
            <w:rPr>
              <w:lang w:val="ru-RU"/>
            </w:rPr>
            <w:t>(GeeksforGeeks, 2021)</w:t>
          </w:r>
          <w:r w:rsidR="00A0233D" w:rsidRPr="008C459B">
            <w:rPr>
              <w:lang w:val="ru-RU"/>
            </w:rPr>
            <w:fldChar w:fldCharType="end"/>
          </w:r>
        </w:sdtContent>
      </w:sdt>
    </w:p>
    <w:p w:rsidR="00916321" w:rsidRPr="008C459B" w:rsidRDefault="00916321" w:rsidP="00B706BB">
      <w:pPr>
        <w:spacing w:line="360" w:lineRule="auto"/>
        <w:rPr>
          <w:lang w:val="ru-RU"/>
        </w:rPr>
      </w:pPr>
      <w:r w:rsidRPr="008C459B">
        <w:rPr>
          <w:rStyle w:val="Refdenotaalpie"/>
          <w:lang w:val="ru-RU"/>
        </w:rPr>
        <w:t>3</w:t>
      </w:r>
      <w:r w:rsidRPr="008C459B">
        <w:rPr>
          <w:lang w:val="ru-RU"/>
        </w:rPr>
        <w:t>Cascading Style Sheets (каскадные таблицы стилей) - это просто разработанный язык, предназначенный для упрощения процесса придания веб-страницам презентабельного вида. Он используется для оформления веб-сайта.</w:t>
      </w:r>
      <w:r w:rsidR="00A0233D" w:rsidRPr="008C459B">
        <w:rPr>
          <w:lang w:val="ru-RU"/>
        </w:rPr>
        <w:t xml:space="preserve"> </w:t>
      </w:r>
      <w:sdt>
        <w:sdtPr>
          <w:rPr>
            <w:lang w:val="ru-RU"/>
          </w:rPr>
          <w:id w:val="688949848"/>
          <w:citation/>
        </w:sdtPr>
        <w:sdtContent>
          <w:r w:rsidR="00A0233D" w:rsidRPr="008C459B">
            <w:rPr>
              <w:lang w:val="ru-RU"/>
            </w:rPr>
            <w:fldChar w:fldCharType="begin"/>
          </w:r>
          <w:r w:rsidR="00A0233D" w:rsidRPr="008C459B">
            <w:rPr>
              <w:lang w:val="ru-RU"/>
            </w:rPr>
            <w:instrText xml:space="preserve"> CITATION Gee21 \l 12298 </w:instrText>
          </w:r>
          <w:r w:rsidR="00A0233D" w:rsidRPr="008C459B">
            <w:rPr>
              <w:lang w:val="ru-RU"/>
            </w:rPr>
            <w:fldChar w:fldCharType="separate"/>
          </w:r>
          <w:r w:rsidR="0069130C" w:rsidRPr="008C459B">
            <w:rPr>
              <w:lang w:val="ru-RU"/>
            </w:rPr>
            <w:t>(GeeksforGeeks, 2021)</w:t>
          </w:r>
          <w:r w:rsidR="00A0233D" w:rsidRPr="008C459B">
            <w:rPr>
              <w:lang w:val="ru-RU"/>
            </w:rPr>
            <w:fldChar w:fldCharType="end"/>
          </w:r>
        </w:sdtContent>
      </w:sdt>
    </w:p>
    <w:p w:rsidR="00990584" w:rsidRPr="008C459B" w:rsidRDefault="00990584" w:rsidP="00B706BB">
      <w:pPr>
        <w:spacing w:line="360" w:lineRule="auto"/>
        <w:rPr>
          <w:lang w:val="ru-RU"/>
        </w:rPr>
      </w:pPr>
      <w:r w:rsidRPr="008C459B">
        <w:rPr>
          <w:rStyle w:val="Refdenotaalpie"/>
          <w:lang w:val="ru-RU"/>
        </w:rPr>
        <w:t>4</w:t>
      </w:r>
      <w:r w:rsidR="00701594" w:rsidRPr="008C459B">
        <w:rPr>
          <w:lang w:val="ru-RU"/>
        </w:rPr>
        <w:t>Проект с открытым исходным кодом, который помогает включить в проект основной набор профессионально разработанных иконок, анимаций и различных элементов стиля.</w:t>
      </w:r>
      <w:r w:rsidR="00A0233D" w:rsidRPr="008C459B">
        <w:rPr>
          <w:lang w:val="ru-RU"/>
        </w:rPr>
        <w:t xml:space="preserve"> </w:t>
      </w:r>
      <w:sdt>
        <w:sdtPr>
          <w:rPr>
            <w:lang w:val="ru-RU"/>
          </w:rPr>
          <w:id w:val="772204618"/>
          <w:citation/>
        </w:sdtPr>
        <w:sdtContent>
          <w:r w:rsidR="00A0233D" w:rsidRPr="008C459B">
            <w:rPr>
              <w:lang w:val="ru-RU"/>
            </w:rPr>
            <w:fldChar w:fldCharType="begin"/>
          </w:r>
          <w:r w:rsidR="00A0233D" w:rsidRPr="008C459B">
            <w:rPr>
              <w:lang w:val="ru-RU"/>
            </w:rPr>
            <w:instrText xml:space="preserve"> CITATION Fon \l 12298 </w:instrText>
          </w:r>
          <w:r w:rsidR="00A0233D" w:rsidRPr="008C459B">
            <w:rPr>
              <w:lang w:val="ru-RU"/>
            </w:rPr>
            <w:fldChar w:fldCharType="separate"/>
          </w:r>
          <w:r w:rsidR="0069130C" w:rsidRPr="008C459B">
            <w:rPr>
              <w:lang w:val="ru-RU"/>
            </w:rPr>
            <w:t>(Fonticons, s.f.)</w:t>
          </w:r>
          <w:r w:rsidR="00A0233D" w:rsidRPr="008C459B">
            <w:rPr>
              <w:lang w:val="ru-RU"/>
            </w:rPr>
            <w:fldChar w:fldCharType="end"/>
          </w:r>
        </w:sdtContent>
      </w:sdt>
    </w:p>
    <w:p w:rsidR="00990584" w:rsidRPr="008C459B" w:rsidRDefault="00990584" w:rsidP="00B706BB">
      <w:pPr>
        <w:spacing w:line="360" w:lineRule="auto"/>
        <w:rPr>
          <w:lang w:val="ru-RU"/>
        </w:rPr>
      </w:pPr>
      <w:r w:rsidRPr="008C459B">
        <w:rPr>
          <w:rStyle w:val="Refdenotaalpie"/>
          <w:lang w:val="ru-RU"/>
        </w:rPr>
        <w:t>5</w:t>
      </w:r>
      <w:r w:rsidRPr="008C459B">
        <w:rPr>
          <w:lang w:val="ru-RU"/>
        </w:rPr>
        <w:t>Это часть веб-сайта, которую пользователи не могут видеть и взаимодействовать с ней; она используется для хранения и упорядочивания данных.</w:t>
      </w:r>
      <w:r w:rsidR="00A0233D" w:rsidRPr="008C459B">
        <w:rPr>
          <w:lang w:val="ru-RU"/>
        </w:rPr>
        <w:t xml:space="preserve"> </w:t>
      </w:r>
      <w:sdt>
        <w:sdtPr>
          <w:rPr>
            <w:lang w:val="ru-RU"/>
          </w:rPr>
          <w:id w:val="472099758"/>
          <w:citation/>
        </w:sdtPr>
        <w:sdtContent>
          <w:r w:rsidR="00A0233D" w:rsidRPr="008C459B">
            <w:rPr>
              <w:lang w:val="ru-RU"/>
            </w:rPr>
            <w:fldChar w:fldCharType="begin"/>
          </w:r>
          <w:r w:rsidR="00A0233D" w:rsidRPr="008C459B">
            <w:rPr>
              <w:lang w:val="ru-RU"/>
            </w:rPr>
            <w:instrText xml:space="preserve"> CITATION Gee21 \l 12298 </w:instrText>
          </w:r>
          <w:r w:rsidR="00A0233D" w:rsidRPr="008C459B">
            <w:rPr>
              <w:lang w:val="ru-RU"/>
            </w:rPr>
            <w:fldChar w:fldCharType="separate"/>
          </w:r>
          <w:r w:rsidR="0069130C" w:rsidRPr="008C459B">
            <w:rPr>
              <w:lang w:val="ru-RU"/>
            </w:rPr>
            <w:t>(GeeksforGeeks, 2021)</w:t>
          </w:r>
          <w:r w:rsidR="00A0233D" w:rsidRPr="008C459B">
            <w:rPr>
              <w:lang w:val="ru-RU"/>
            </w:rPr>
            <w:fldChar w:fldCharType="end"/>
          </w:r>
        </w:sdtContent>
      </w:sdt>
    </w:p>
    <w:p w:rsidR="00701594" w:rsidRPr="008C459B" w:rsidRDefault="00701594" w:rsidP="00B706BB">
      <w:pPr>
        <w:spacing w:line="360" w:lineRule="auto"/>
        <w:rPr>
          <w:lang w:val="ru-RU"/>
        </w:rPr>
      </w:pPr>
      <w:r w:rsidRPr="008C459B">
        <w:rPr>
          <w:rStyle w:val="Refdenotaalpie"/>
          <w:lang w:val="ru-RU"/>
        </w:rPr>
        <w:t>6</w:t>
      </w:r>
      <w:r w:rsidR="0010754F" w:rsidRPr="008C459B">
        <w:rPr>
          <w:lang w:val="ru-RU"/>
        </w:rPr>
        <w:t>JavaScript Object Notation (объектная нотация JavaScript) - это облегченный формат обмена данными, основанный на парах имя/значение и массивах.</w:t>
      </w:r>
      <w:r w:rsidR="00A0233D" w:rsidRPr="008C459B">
        <w:rPr>
          <w:lang w:val="ru-RU"/>
        </w:rPr>
        <w:t xml:space="preserve"> </w:t>
      </w:r>
      <w:sdt>
        <w:sdtPr>
          <w:rPr>
            <w:lang w:val="ru-RU"/>
          </w:rPr>
          <w:id w:val="-1217273454"/>
          <w:citation/>
        </w:sdtPr>
        <w:sdtContent>
          <w:r w:rsidR="00A0233D" w:rsidRPr="008C459B">
            <w:rPr>
              <w:lang w:val="ru-RU"/>
            </w:rPr>
            <w:fldChar w:fldCharType="begin"/>
          </w:r>
          <w:r w:rsidR="00A0233D" w:rsidRPr="008C459B">
            <w:rPr>
              <w:lang w:val="ru-RU"/>
            </w:rPr>
            <w:instrText xml:space="preserve"> CITATION JSO \l 12298 </w:instrText>
          </w:r>
          <w:r w:rsidR="00A0233D" w:rsidRPr="008C459B">
            <w:rPr>
              <w:lang w:val="ru-RU"/>
            </w:rPr>
            <w:fldChar w:fldCharType="separate"/>
          </w:r>
          <w:r w:rsidR="0069130C" w:rsidRPr="008C459B">
            <w:rPr>
              <w:lang w:val="ru-RU"/>
            </w:rPr>
            <w:t>(JSON, s.f.)</w:t>
          </w:r>
          <w:r w:rsidR="00A0233D" w:rsidRPr="008C459B">
            <w:rPr>
              <w:lang w:val="ru-RU"/>
            </w:rPr>
            <w:fldChar w:fldCharType="end"/>
          </w:r>
        </w:sdtContent>
      </w:sdt>
    </w:p>
    <w:p w:rsidR="00E81978" w:rsidRPr="008C459B" w:rsidRDefault="00613EA8" w:rsidP="00B706BB">
      <w:pPr>
        <w:spacing w:line="360" w:lineRule="auto"/>
        <w:rPr>
          <w:lang w:val="ru-RU"/>
        </w:rPr>
      </w:pPr>
      <w:r w:rsidRPr="008C459B">
        <w:rPr>
          <w:rStyle w:val="Refdenotaalpie"/>
          <w:lang w:val="ru-RU"/>
        </w:rPr>
        <w:t>7</w:t>
      </w:r>
      <w:r w:rsidRPr="008C459B">
        <w:rPr>
          <w:lang w:val="ru-RU"/>
        </w:rPr>
        <w:t>American standard code for information interchange — название таблицы, в которой некоторым распространённым печатным и непечатным символам сопоставлены числовые коды.</w:t>
      </w:r>
    </w:p>
    <w:p w:rsidR="007B2F4A" w:rsidRPr="008C459B" w:rsidRDefault="007B2F4A" w:rsidP="00B706BB">
      <w:pPr>
        <w:spacing w:line="360" w:lineRule="auto"/>
        <w:jc w:val="left"/>
        <w:rPr>
          <w:b/>
          <w:sz w:val="28"/>
          <w:lang w:val="ru-RU" w:bidi="es-ES"/>
        </w:rPr>
      </w:pPr>
      <w:r w:rsidRPr="008C459B">
        <w:rPr>
          <w:lang w:val="ru-RU"/>
        </w:rPr>
        <w:br w:type="page"/>
      </w:r>
    </w:p>
    <w:p w:rsidR="00E81978" w:rsidRPr="008C459B" w:rsidRDefault="00417BC2" w:rsidP="00034F2A">
      <w:pPr>
        <w:pStyle w:val="Ttulodeseccin"/>
      </w:pPr>
      <w:bookmarkStart w:id="39" w:name="_Toc109167928"/>
      <w:r w:rsidRPr="008C459B">
        <w:lastRenderedPageBreak/>
        <w:t>Приложения</w:t>
      </w:r>
      <w:bookmarkEnd w:id="39"/>
    </w:p>
    <w:p w:rsidR="00F60A0F" w:rsidRPr="008C459B" w:rsidRDefault="00F60A0F" w:rsidP="00B706BB">
      <w:pPr>
        <w:pStyle w:val="Tablailustracin"/>
        <w:spacing w:line="360" w:lineRule="auto"/>
        <w:jc w:val="center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 wp14:anchorId="4DF5A079" wp14:editId="34C190FC">
            <wp:extent cx="2610214" cy="122889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0E" w:rsidRPr="008C459B" w:rsidRDefault="00417BC2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1</w:t>
      </w:r>
      <w:r w:rsidR="005C0D0E" w:rsidRPr="008C459B">
        <w:rPr>
          <w:rStyle w:val="nfasis"/>
          <w:lang w:val="ru-RU"/>
        </w:rPr>
        <w:t>.</w:t>
      </w:r>
      <w:r w:rsidR="005C0D0E" w:rsidRPr="008C459B">
        <w:rPr>
          <w:lang w:val="ru-RU"/>
        </w:rPr>
        <w:t xml:space="preserve"> Виртуальная среда задается в текстовом редакторе.</w:t>
      </w: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9F58F9" w:rsidRPr="008C459B" w:rsidRDefault="00FD5EF5" w:rsidP="00B706BB">
      <w:pPr>
        <w:pStyle w:val="Tablailustracin"/>
        <w:spacing w:line="360" w:lineRule="auto"/>
        <w:jc w:val="center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 wp14:anchorId="1C0C6D2A" wp14:editId="2EEFE4EE">
            <wp:extent cx="5731510" cy="2862580"/>
            <wp:effectExtent l="57150" t="76200" r="59690" b="711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5EF5" w:rsidRPr="008C459B" w:rsidRDefault="00417BC2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 xml:space="preserve">Приложение </w:t>
      </w:r>
      <w:r w:rsidR="00FD5EF5" w:rsidRPr="008C459B">
        <w:rPr>
          <w:rStyle w:val="nfasis"/>
          <w:lang w:val="ru-RU"/>
        </w:rPr>
        <w:t>2.</w:t>
      </w:r>
      <w:r w:rsidR="00FD5EF5" w:rsidRPr="008C459B">
        <w:rPr>
          <w:lang w:val="ru-RU"/>
        </w:rPr>
        <w:t xml:space="preserve"> Вывод базового приложения.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873F66" w:rsidRPr="008C459B" w:rsidTr="0041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873F66" w:rsidRPr="008C459B" w:rsidRDefault="00103A0B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lastRenderedPageBreak/>
              <w:t>Код для класса Database</w:t>
            </w:r>
          </w:p>
        </w:tc>
      </w:tr>
      <w:tr w:rsidR="00873F66" w:rsidRPr="008C459B" w:rsidTr="00417BC2">
        <w:tc>
          <w:tcPr>
            <w:tcW w:w="9026" w:type="dxa"/>
          </w:tcPr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class Database: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__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init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__(self, path: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 -&gt; None: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self.path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 Path = Path(path)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self.path.touch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write_db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 list) -&gt; None: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with open(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self.path</w:t>
            </w:r>
            <w:proofErr w:type="spellEnd"/>
            <w:r w:rsidRPr="00773A8F">
              <w:rPr>
                <w:rFonts w:ascii="Consolas" w:hAnsi="Consolas"/>
                <w:lang w:val="en-US"/>
              </w:rPr>
              <w:t>, "w", encoding="utf-8") as f: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json.dump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, f, indent="\t",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ensure_ascii</w:t>
            </w:r>
            <w:proofErr w:type="spellEnd"/>
            <w:r w:rsidRPr="00773A8F">
              <w:rPr>
                <w:rFonts w:ascii="Consolas" w:hAnsi="Consolas"/>
                <w:lang w:val="en-US"/>
              </w:rPr>
              <w:t>=False)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read_db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(self) -&gt; list: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with open(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self.path</w:t>
            </w:r>
            <w:proofErr w:type="spellEnd"/>
            <w:r w:rsidRPr="00773A8F">
              <w:rPr>
                <w:rFonts w:ascii="Consolas" w:hAnsi="Consolas"/>
                <w:lang w:val="en-US"/>
              </w:rPr>
              <w:t>, encoding="utf-8") as f: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try: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json.load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(f)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except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json.decoder.JSONDecodeError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[]</w:t>
            </w:r>
          </w:p>
          <w:p w:rsidR="00873F66" w:rsidRPr="00773A8F" w:rsidRDefault="00873F66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self.write_db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873F66" w:rsidRPr="008C459B" w:rsidRDefault="00873F66" w:rsidP="00B706BB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r w:rsidRPr="008C459B">
              <w:rPr>
                <w:rFonts w:ascii="Consolas" w:hAnsi="Consolas"/>
                <w:lang w:val="ru-RU"/>
              </w:rPr>
              <w:t>return db</w:t>
            </w:r>
          </w:p>
        </w:tc>
      </w:tr>
    </w:tbl>
    <w:p w:rsidR="00FD5EF5" w:rsidRPr="008C459B" w:rsidRDefault="00FD5EF5" w:rsidP="00B706BB">
      <w:pPr>
        <w:pStyle w:val="Tablailustracin"/>
        <w:spacing w:line="360" w:lineRule="auto"/>
        <w:rPr>
          <w:lang w:val="ru-RU"/>
        </w:rPr>
      </w:pPr>
    </w:p>
    <w:p w:rsidR="00873F66" w:rsidRPr="008C459B" w:rsidRDefault="00873F66" w:rsidP="00B706BB">
      <w:pPr>
        <w:pStyle w:val="Tablailustracin"/>
        <w:spacing w:line="360" w:lineRule="auto"/>
        <w:rPr>
          <w:lang w:val="ru-RU"/>
        </w:rPr>
      </w:pPr>
    </w:p>
    <w:p w:rsidR="00873F66" w:rsidRPr="008C459B" w:rsidRDefault="00873F66" w:rsidP="00B706BB">
      <w:pPr>
        <w:pStyle w:val="Tablailustracin"/>
        <w:spacing w:line="360" w:lineRule="auto"/>
        <w:rPr>
          <w:lang w:val="ru-RU"/>
        </w:rPr>
      </w:pPr>
    </w:p>
    <w:p w:rsidR="00873F66" w:rsidRPr="008C459B" w:rsidRDefault="00873F66" w:rsidP="00B706BB">
      <w:pPr>
        <w:pStyle w:val="Tablailustracin"/>
        <w:spacing w:line="360" w:lineRule="auto"/>
        <w:rPr>
          <w:lang w:val="ru-RU"/>
        </w:rPr>
      </w:pPr>
    </w:p>
    <w:p w:rsidR="00873F66" w:rsidRPr="008C459B" w:rsidRDefault="00873F66" w:rsidP="00B706BB">
      <w:pPr>
        <w:pStyle w:val="Tablailustracin"/>
        <w:spacing w:line="360" w:lineRule="auto"/>
        <w:rPr>
          <w:lang w:val="ru-RU"/>
        </w:rPr>
      </w:pPr>
    </w:p>
    <w:p w:rsidR="00873F66" w:rsidRPr="008C459B" w:rsidRDefault="00873F66" w:rsidP="00B706BB">
      <w:pPr>
        <w:pStyle w:val="Tablailustracin"/>
        <w:spacing w:line="360" w:lineRule="auto"/>
        <w:rPr>
          <w:lang w:val="ru-RU"/>
        </w:rPr>
      </w:pPr>
    </w:p>
    <w:p w:rsidR="00873F66" w:rsidRPr="008C459B" w:rsidRDefault="00873F66" w:rsidP="00B706BB">
      <w:pPr>
        <w:pStyle w:val="Tablailustracin"/>
        <w:spacing w:line="360" w:lineRule="auto"/>
        <w:rPr>
          <w:lang w:val="ru-RU"/>
        </w:rPr>
      </w:pPr>
    </w:p>
    <w:p w:rsidR="00873F66" w:rsidRPr="008C459B" w:rsidRDefault="00103A0B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3.</w:t>
      </w:r>
      <w:r w:rsidRPr="008C459B">
        <w:rPr>
          <w:lang w:val="ru-RU"/>
        </w:rPr>
        <w:t xml:space="preserve"> Код для класса Database</w:t>
      </w:r>
      <w:r w:rsidR="00FC47CE" w:rsidRPr="008C459B">
        <w:rPr>
          <w:lang w:val="ru-RU"/>
        </w:rPr>
        <w:t>.</w:t>
      </w:r>
    </w:p>
    <w:p w:rsidR="00992C43" w:rsidRPr="008C459B" w:rsidRDefault="00992C43" w:rsidP="00B706BB">
      <w:pPr>
        <w:pStyle w:val="Tablailustracin"/>
        <w:spacing w:line="360" w:lineRule="auto"/>
        <w:rPr>
          <w:lang w:val="ru-RU"/>
        </w:rPr>
      </w:pP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103A0B" w:rsidRPr="008C459B" w:rsidTr="0092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103A0B" w:rsidRPr="008C459B" w:rsidRDefault="00103A0B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lastRenderedPageBreak/>
              <w:t>Код для класса Cart</w:t>
            </w:r>
          </w:p>
        </w:tc>
      </w:tr>
      <w:tr w:rsidR="00103A0B" w:rsidRPr="00773A8F" w:rsidTr="00927323">
        <w:tc>
          <w:tcPr>
            <w:tcW w:w="9026" w:type="dxa"/>
          </w:tcPr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class Cart: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__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init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__(self, cart: list = list()) -&gt; None: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cart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Database("database/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carts.json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not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self.db.read_db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[]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ADMIN_cart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[]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default_db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[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ADMIN_cart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self.db.write_db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default_db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(self) -&gt; list: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self.db.read_db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db_commit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new_db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 list) -&gt; None: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self.db.write_db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new_db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db_add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(self, id: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-1) -&gt; None: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id == -1: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db.append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else: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[id]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self.cart</w:t>
            </w:r>
            <w:proofErr w:type="spellEnd"/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self.db_commit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parse_by_id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(self, id: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 -&gt; None: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id in range(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len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)):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[id]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add_product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product_id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self.parse_by_id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product_id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not in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lastRenderedPageBreak/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self.cart.append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product_id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self.db_add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clear(self,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self.cart.clear</w:t>
            </w:r>
            <w:proofErr w:type="spellEnd"/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self.parse_by_id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</w:tc>
      </w:tr>
    </w:tbl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5A181C" w:rsidRPr="008C459B" w:rsidRDefault="00103A0B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4.</w:t>
      </w:r>
      <w:r w:rsidRPr="008C459B">
        <w:rPr>
          <w:lang w:val="ru-RU"/>
        </w:rPr>
        <w:t xml:space="preserve"> Код для класса Cart</w:t>
      </w:r>
      <w:r w:rsidR="0075105A" w:rsidRPr="008C459B">
        <w:rPr>
          <w:lang w:val="ru-RU"/>
        </w:rPr>
        <w:t>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FC47CE" w:rsidRPr="008C459B" w:rsidTr="0092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FC47CE" w:rsidRPr="008C459B" w:rsidRDefault="00FC47CE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t>carts.json</w:t>
            </w:r>
          </w:p>
        </w:tc>
      </w:tr>
      <w:tr w:rsidR="00FC47CE" w:rsidRPr="008C459B" w:rsidTr="00927323">
        <w:tc>
          <w:tcPr>
            <w:tcW w:w="9026" w:type="dxa"/>
          </w:tcPr>
          <w:p w:rsidR="00FC47CE" w:rsidRPr="008C459B" w:rsidRDefault="00FC47CE" w:rsidP="00B706BB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8C459B">
              <w:rPr>
                <w:rFonts w:ascii="Consolas" w:hAnsi="Consolas"/>
                <w:lang w:val="ru-RU"/>
              </w:rPr>
              <w:t>[[],</w:t>
            </w:r>
            <w:r w:rsidRPr="008C459B">
              <w:rPr>
                <w:rFonts w:ascii="Consolas" w:hAnsi="Consolas"/>
                <w:lang w:val="ru-RU"/>
              </w:rPr>
              <w:tab/>
              <w:t>[]]</w:t>
            </w:r>
          </w:p>
        </w:tc>
      </w:tr>
    </w:tbl>
    <w:p w:rsidR="00FC47CE" w:rsidRPr="008C459B" w:rsidRDefault="00FC47CE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lastRenderedPageBreak/>
        <w:t>Приложение 5.</w:t>
      </w:r>
      <w:r w:rsidRPr="008C459B">
        <w:rPr>
          <w:lang w:val="ru-RU"/>
        </w:rPr>
        <w:t xml:space="preserve"> Значение по умолчанию для базы данных Cart.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FC47CE" w:rsidRPr="008C459B" w:rsidTr="0092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FC47CE" w:rsidRPr="008C459B" w:rsidRDefault="00FC47CE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lastRenderedPageBreak/>
              <w:t>Код для класса User</w:t>
            </w:r>
          </w:p>
        </w:tc>
      </w:tr>
      <w:tr w:rsidR="00FC47CE" w:rsidRPr="008C459B" w:rsidTr="00927323">
        <w:tc>
          <w:tcPr>
            <w:tcW w:w="9026" w:type="dxa"/>
          </w:tcPr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class User: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__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init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__(self, username: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"user", password: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"user") -&gt; None: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self.username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username.upper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self.password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("".join([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ord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(c)) for c in password]))  # hashing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Cart()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Database("database/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users.json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not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self.db.read_db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USER = {"username": "USER", "password": </w:t>
            </w:r>
            <w:r w:rsidR="00023BC0" w:rsidRPr="00773A8F">
              <w:rPr>
                <w:rFonts w:ascii="Consolas" w:hAnsi="Consolas"/>
                <w:lang w:val="en-US"/>
              </w:rPr>
              <w:t>[</w:t>
            </w:r>
            <w:r w:rsidR="00023BC0" w:rsidRPr="008C459B">
              <w:rPr>
                <w:rFonts w:ascii="Consolas" w:hAnsi="Consolas"/>
                <w:lang w:val="ru-RU"/>
              </w:rPr>
              <w:t>удалено</w:t>
            </w:r>
            <w:r w:rsidR="00023BC0" w:rsidRPr="00773A8F">
              <w:rPr>
                <w:rFonts w:ascii="Consolas" w:hAnsi="Consolas"/>
                <w:lang w:val="en-US"/>
              </w:rPr>
              <w:t>]</w:t>
            </w:r>
            <w:r w:rsidRPr="00773A8F">
              <w:rPr>
                <w:rFonts w:ascii="Consolas" w:hAnsi="Consolas"/>
                <w:lang w:val="en-US"/>
              </w:rPr>
              <w:t>}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ADMIN = {"username": "ADMIN", "password": </w:t>
            </w:r>
            <w:r w:rsidR="00023BC0" w:rsidRPr="00773A8F">
              <w:rPr>
                <w:rFonts w:ascii="Consolas" w:hAnsi="Consolas"/>
                <w:lang w:val="en-US"/>
              </w:rPr>
              <w:t>[</w:t>
            </w:r>
            <w:r w:rsidR="00023BC0" w:rsidRPr="008C459B">
              <w:rPr>
                <w:rFonts w:ascii="Consolas" w:hAnsi="Consolas"/>
                <w:lang w:val="ru-RU"/>
              </w:rPr>
              <w:t>удалено</w:t>
            </w:r>
            <w:r w:rsidR="00023BC0" w:rsidRPr="00773A8F">
              <w:rPr>
                <w:rFonts w:ascii="Consolas" w:hAnsi="Consolas"/>
                <w:lang w:val="en-US"/>
              </w:rPr>
              <w:t>]</w:t>
            </w:r>
            <w:r w:rsidRPr="00773A8F">
              <w:rPr>
                <w:rFonts w:ascii="Consolas" w:hAnsi="Consolas"/>
                <w:lang w:val="en-US"/>
              </w:rPr>
              <w:t>}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default_db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[USER, ADMIN]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self.db.write_db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default_db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(self) -&gt; list: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self.db.read_db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db_commit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new_db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 list) -&gt; None: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self.db.write_db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new_db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db_add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(self) -&gt; None: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not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self.in_db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db.append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self.to_dict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self.db_commit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self.cart.db_add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to_dict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(self) -&gt;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data = {"username":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self.username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, "password":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self.password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}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return data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lastRenderedPageBreak/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parse(self, data: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 -&gt; None: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self.username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data["username"]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self.password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data["password"]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parse_by_id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(self, id: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 -&gt; None: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id in range(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len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)):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self.parse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[id])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(self) -&gt;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bool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usernames = [user["username"] for user in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]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self.username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in usernames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get_id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(self) -&gt;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self.in_db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user_info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self.to_dict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try: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db.index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user_info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except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ValueError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    return -1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else: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return -1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pwd_check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(self) -&gt;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bool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id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self.get_id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id != -1: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self.password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[id]["password"]</w:t>
            </w:r>
          </w:p>
          <w:p w:rsidR="00FC47CE" w:rsidRPr="008C459B" w:rsidRDefault="00FC47CE" w:rsidP="00B706BB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r w:rsidRPr="008C459B">
              <w:rPr>
                <w:rFonts w:ascii="Consolas" w:hAnsi="Consolas"/>
                <w:lang w:val="ru-RU"/>
              </w:rPr>
              <w:t>return False</w:t>
            </w:r>
          </w:p>
        </w:tc>
      </w:tr>
    </w:tbl>
    <w:p w:rsidR="005A181C" w:rsidRPr="008C459B" w:rsidRDefault="00103A0B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lastRenderedPageBreak/>
        <w:t xml:space="preserve">Приложение </w:t>
      </w:r>
      <w:r w:rsidR="00FC47CE" w:rsidRPr="008C459B">
        <w:rPr>
          <w:rStyle w:val="nfasis"/>
          <w:lang w:val="ru-RU"/>
        </w:rPr>
        <w:t>6</w:t>
      </w:r>
      <w:r w:rsidRPr="008C459B">
        <w:rPr>
          <w:rStyle w:val="nfasis"/>
          <w:lang w:val="ru-RU"/>
        </w:rPr>
        <w:t>.</w:t>
      </w:r>
      <w:r w:rsidRPr="008C459B">
        <w:rPr>
          <w:lang w:val="ru-RU"/>
        </w:rPr>
        <w:t xml:space="preserve"> Код для класса User</w:t>
      </w:r>
      <w:r w:rsidR="0075105A" w:rsidRPr="008C459B">
        <w:rPr>
          <w:lang w:val="ru-RU"/>
        </w:rPr>
        <w:t>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FC47CE" w:rsidRPr="008C459B" w:rsidTr="0092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FC47CE" w:rsidRPr="008C459B" w:rsidRDefault="00FC47CE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t>users.json</w:t>
            </w:r>
          </w:p>
        </w:tc>
      </w:tr>
      <w:tr w:rsidR="00FC47CE" w:rsidRPr="008C459B" w:rsidTr="00927323">
        <w:tc>
          <w:tcPr>
            <w:tcW w:w="9026" w:type="dxa"/>
          </w:tcPr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[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ab/>
              <w:t>{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ab/>
            </w:r>
            <w:r w:rsidRPr="00773A8F">
              <w:rPr>
                <w:rFonts w:ascii="Consolas" w:hAnsi="Consolas"/>
                <w:lang w:val="en-US"/>
              </w:rPr>
              <w:tab/>
              <w:t>"username": "USER",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ab/>
            </w:r>
            <w:r w:rsidRPr="00773A8F">
              <w:rPr>
                <w:rFonts w:ascii="Consolas" w:hAnsi="Consolas"/>
                <w:lang w:val="en-US"/>
              </w:rPr>
              <w:tab/>
              <w:t xml:space="preserve">"password": </w:t>
            </w:r>
            <w:r w:rsidR="002320C8" w:rsidRPr="00773A8F">
              <w:rPr>
                <w:rFonts w:ascii="Consolas" w:hAnsi="Consolas"/>
                <w:lang w:val="en-US"/>
              </w:rPr>
              <w:t>[</w:t>
            </w:r>
            <w:r w:rsidR="002320C8" w:rsidRPr="008C459B">
              <w:rPr>
                <w:rFonts w:ascii="Consolas" w:hAnsi="Consolas"/>
                <w:lang w:val="ru-RU"/>
              </w:rPr>
              <w:t>удалено</w:t>
            </w:r>
            <w:r w:rsidR="002320C8" w:rsidRPr="00773A8F">
              <w:rPr>
                <w:rFonts w:ascii="Consolas" w:hAnsi="Consolas"/>
                <w:lang w:val="en-US"/>
              </w:rPr>
              <w:t>]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ab/>
              <w:t>},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ab/>
              <w:t>{</w:t>
            </w:r>
          </w:p>
          <w:p w:rsidR="00FC47CE" w:rsidRPr="00773A8F" w:rsidRDefault="00FC47CE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ab/>
            </w:r>
            <w:r w:rsidRPr="00773A8F">
              <w:rPr>
                <w:rFonts w:ascii="Consolas" w:hAnsi="Consolas"/>
                <w:lang w:val="en-US"/>
              </w:rPr>
              <w:tab/>
              <w:t>"username": "ADMIN",</w:t>
            </w:r>
          </w:p>
          <w:p w:rsidR="00FC47CE" w:rsidRPr="008C459B" w:rsidRDefault="00FC47CE" w:rsidP="00B706BB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773A8F">
              <w:rPr>
                <w:rFonts w:ascii="Consolas" w:hAnsi="Consolas"/>
                <w:lang w:val="en-US"/>
              </w:rPr>
              <w:tab/>
            </w:r>
            <w:r w:rsidRPr="00773A8F">
              <w:rPr>
                <w:rFonts w:ascii="Consolas" w:hAnsi="Consolas"/>
                <w:lang w:val="en-US"/>
              </w:rPr>
              <w:tab/>
            </w:r>
            <w:r w:rsidRPr="008C459B">
              <w:rPr>
                <w:rFonts w:ascii="Consolas" w:hAnsi="Consolas"/>
                <w:lang w:val="ru-RU"/>
              </w:rPr>
              <w:t xml:space="preserve">"password": </w:t>
            </w:r>
            <w:r w:rsidR="002320C8" w:rsidRPr="008C459B">
              <w:rPr>
                <w:rFonts w:ascii="Consolas" w:hAnsi="Consolas"/>
                <w:lang w:val="ru-RU"/>
              </w:rPr>
              <w:t>[удалено]</w:t>
            </w:r>
          </w:p>
          <w:p w:rsidR="00FC47CE" w:rsidRPr="008C459B" w:rsidRDefault="00FC47CE" w:rsidP="00B706BB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8C459B">
              <w:rPr>
                <w:rFonts w:ascii="Consolas" w:hAnsi="Consolas"/>
                <w:lang w:val="ru-RU"/>
              </w:rPr>
              <w:tab/>
              <w:t>}</w:t>
            </w:r>
          </w:p>
          <w:p w:rsidR="00FC47CE" w:rsidRPr="008C459B" w:rsidRDefault="00FC47CE" w:rsidP="00B706BB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8C459B">
              <w:rPr>
                <w:rFonts w:ascii="Consolas" w:hAnsi="Consolas"/>
                <w:lang w:val="ru-RU"/>
              </w:rPr>
              <w:t>]</w:t>
            </w:r>
          </w:p>
        </w:tc>
      </w:tr>
    </w:tbl>
    <w:p w:rsidR="00FC47CE" w:rsidRPr="008C459B" w:rsidRDefault="00FC47CE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7.</w:t>
      </w:r>
      <w:r w:rsidRPr="008C459B">
        <w:rPr>
          <w:lang w:val="ru-RU"/>
        </w:rPr>
        <w:t xml:space="preserve"> Значение по умолчанию для базы данных User</w:t>
      </w:r>
      <w:r w:rsidR="002320C8" w:rsidRPr="008C459B">
        <w:rPr>
          <w:lang w:val="ru-RU"/>
        </w:rPr>
        <w:t xml:space="preserve"> (пароли удалены для конфиденциальности)</w:t>
      </w:r>
      <w:r w:rsidRPr="008C459B">
        <w:rPr>
          <w:lang w:val="ru-RU"/>
        </w:rPr>
        <w:t>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103A0B" w:rsidRPr="008C459B" w:rsidTr="0092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103A0B" w:rsidRPr="008C459B" w:rsidRDefault="00103A0B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lastRenderedPageBreak/>
              <w:t>Код для класса Product</w:t>
            </w:r>
          </w:p>
        </w:tc>
      </w:tr>
      <w:tr w:rsidR="00103A0B" w:rsidRPr="00773A8F" w:rsidTr="00927323">
        <w:tc>
          <w:tcPr>
            <w:tcW w:w="9026" w:type="dxa"/>
          </w:tcPr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class Product: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__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init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__(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self,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category: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"",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name: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"",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mold: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"",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color: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"",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capacity: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0,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height: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0,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price: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0,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) -&gt; None: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self.category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category.capitalize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self.name: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name.upper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self.mold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mold.upper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self.color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str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color.capitalize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self.capacity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(capacity)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self.height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(height)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self.price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(price)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Database("database/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products.json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(self) -&gt; list: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self.db.read_db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db_commit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new_db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 list) -&gt; None: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self.db.write_db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new_db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db_add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(self) -&gt; None: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not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self.in_db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db.append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self.to_dict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self.db_commit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lastRenderedPageBreak/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to_dict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(self) -&gt;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data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data["category"]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self.category</w:t>
            </w:r>
            <w:proofErr w:type="spellEnd"/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data["name"] = self.name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data["mold"]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self.mold</w:t>
            </w:r>
            <w:proofErr w:type="spellEnd"/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data["color"]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self.color</w:t>
            </w:r>
            <w:proofErr w:type="spellEnd"/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data["capacity"]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self.capacity</w:t>
            </w:r>
            <w:proofErr w:type="spellEnd"/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data["height"]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self.height</w:t>
            </w:r>
            <w:proofErr w:type="spellEnd"/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data["price"]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self.price</w:t>
            </w:r>
            <w:proofErr w:type="spellEnd"/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return data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parse(self, data: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 -&gt; None: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self.category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data["category"]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self.name = data["name"]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self.mold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data["mold"]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self.color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data["color"]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self.capacity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data["capacity"]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self.height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data["height"]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self.price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data["price"]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parse_by_id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(self, id: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 -&gt; None: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id in range(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len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)):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self.parse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[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</w:t>
            </w:r>
            <w:proofErr w:type="spellEnd"/>
            <w:r w:rsidRPr="00773A8F">
              <w:rPr>
                <w:rFonts w:ascii="Consolas" w:hAnsi="Consolas"/>
                <w:lang w:val="en-US"/>
              </w:rPr>
              <w:t>])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(self) -&gt;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bool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names = [product["name"] for product in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]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return self.name in names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get_id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(self) -&gt;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int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self.in_db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prod_info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self.to_dict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lastRenderedPageBreak/>
              <w:t xml:space="preserve">            try: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db.index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prod_info</w:t>
            </w:r>
            <w:proofErr w:type="spellEnd"/>
            <w:r w:rsidRPr="00773A8F">
              <w:rPr>
                <w:rFonts w:ascii="Consolas" w:hAnsi="Consolas"/>
                <w:lang w:val="en-US"/>
              </w:rPr>
              <w:t>)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except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ValueError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    return -1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else:</w:t>
            </w:r>
          </w:p>
          <w:p w:rsidR="00103A0B" w:rsidRPr="00773A8F" w:rsidRDefault="00103A0B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return -1</w:t>
            </w:r>
          </w:p>
        </w:tc>
      </w:tr>
    </w:tbl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103A0B" w:rsidRPr="00773A8F" w:rsidRDefault="00103A0B" w:rsidP="00B706BB">
      <w:pPr>
        <w:pStyle w:val="Tablailustracin"/>
        <w:spacing w:line="360" w:lineRule="auto"/>
        <w:rPr>
          <w:lang w:val="en-US"/>
        </w:rPr>
      </w:pPr>
    </w:p>
    <w:p w:rsidR="008D2DF9" w:rsidRPr="00773A8F" w:rsidRDefault="008D2DF9" w:rsidP="00B706BB">
      <w:pPr>
        <w:pStyle w:val="Tablailustracin"/>
        <w:spacing w:line="360" w:lineRule="auto"/>
        <w:rPr>
          <w:lang w:val="en-US"/>
        </w:rPr>
      </w:pPr>
    </w:p>
    <w:p w:rsidR="008D2DF9" w:rsidRPr="00773A8F" w:rsidRDefault="008D2DF9" w:rsidP="00B706BB">
      <w:pPr>
        <w:pStyle w:val="Tablailustracin"/>
        <w:spacing w:line="360" w:lineRule="auto"/>
        <w:rPr>
          <w:lang w:val="en-US"/>
        </w:rPr>
      </w:pPr>
    </w:p>
    <w:p w:rsidR="008D2DF9" w:rsidRPr="00773A8F" w:rsidRDefault="008D2DF9" w:rsidP="00B706BB">
      <w:pPr>
        <w:pStyle w:val="Tablailustracin"/>
        <w:spacing w:line="360" w:lineRule="auto"/>
        <w:rPr>
          <w:lang w:val="en-US"/>
        </w:rPr>
      </w:pPr>
    </w:p>
    <w:p w:rsidR="008D2DF9" w:rsidRPr="00773A8F" w:rsidRDefault="008D2DF9" w:rsidP="00B706BB">
      <w:pPr>
        <w:pStyle w:val="Tablailustracin"/>
        <w:spacing w:line="360" w:lineRule="auto"/>
        <w:rPr>
          <w:lang w:val="en-US"/>
        </w:rPr>
      </w:pPr>
    </w:p>
    <w:p w:rsidR="00103A0B" w:rsidRPr="008C459B" w:rsidRDefault="00103A0B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 xml:space="preserve">Приложение </w:t>
      </w:r>
      <w:r w:rsidR="00E433C7" w:rsidRPr="008C459B">
        <w:rPr>
          <w:rStyle w:val="nfasis"/>
          <w:lang w:val="ru-RU"/>
        </w:rPr>
        <w:t>8</w:t>
      </w:r>
      <w:r w:rsidRPr="008C459B">
        <w:rPr>
          <w:rStyle w:val="nfasis"/>
          <w:lang w:val="ru-RU"/>
        </w:rPr>
        <w:t>.</w:t>
      </w:r>
      <w:r w:rsidRPr="008C459B">
        <w:rPr>
          <w:lang w:val="ru-RU"/>
        </w:rPr>
        <w:t xml:space="preserve"> Код для класса Product</w:t>
      </w:r>
      <w:r w:rsidR="0075105A" w:rsidRPr="008C459B">
        <w:rPr>
          <w:lang w:val="ru-RU"/>
        </w:rPr>
        <w:t>.</w:t>
      </w: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E433C7" w:rsidRPr="008C459B" w:rsidTr="0092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E433C7" w:rsidRPr="008C459B" w:rsidRDefault="00E433C7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lastRenderedPageBreak/>
              <w:t>products.json</w:t>
            </w:r>
          </w:p>
        </w:tc>
      </w:tr>
      <w:tr w:rsidR="00E433C7" w:rsidRPr="008C459B" w:rsidTr="00927323">
        <w:tc>
          <w:tcPr>
            <w:tcW w:w="9026" w:type="dxa"/>
          </w:tcPr>
          <w:p w:rsidR="00E433C7" w:rsidRPr="008C459B" w:rsidRDefault="00E433C7" w:rsidP="00B706BB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8C459B">
              <w:rPr>
                <w:rFonts w:ascii="Consolas" w:hAnsi="Consolas"/>
                <w:lang w:val="ru-RU"/>
              </w:rPr>
              <w:t>[]</w:t>
            </w:r>
          </w:p>
        </w:tc>
      </w:tr>
    </w:tbl>
    <w:p w:rsidR="00E433C7" w:rsidRPr="008C459B" w:rsidRDefault="00E433C7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lastRenderedPageBreak/>
        <w:t>Приложение 9.</w:t>
      </w:r>
      <w:r w:rsidRPr="008C459B">
        <w:rPr>
          <w:lang w:val="ru-RU"/>
        </w:rPr>
        <w:t xml:space="preserve"> Значение по умолчанию для базы данных Product.</w:t>
      </w:r>
    </w:p>
    <w:p w:rsidR="00B7408C" w:rsidRPr="008C459B" w:rsidRDefault="00B7408C" w:rsidP="00B706BB">
      <w:pPr>
        <w:pStyle w:val="Tablailustracin"/>
        <w:spacing w:line="360" w:lineRule="auto"/>
        <w:rPr>
          <w:lang w:val="ru-RU"/>
        </w:rPr>
      </w:pPr>
      <w:r w:rsidRPr="008C459B">
        <w:rPr>
          <w:noProof/>
          <w:lang w:val="es-EC"/>
        </w:rPr>
        <w:lastRenderedPageBreak/>
        <w:drawing>
          <wp:inline distT="0" distB="0" distL="0" distR="0">
            <wp:extent cx="5731510" cy="3541395"/>
            <wp:effectExtent l="0" t="0" r="254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edit_2_8067298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0B" w:rsidRPr="008C459B" w:rsidRDefault="00B7408C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10.</w:t>
      </w:r>
      <w:r w:rsidRPr="008C459B">
        <w:rPr>
          <w:lang w:val="ru-RU"/>
        </w:rPr>
        <w:t xml:space="preserve"> Схема веб-приложения</w:t>
      </w:r>
      <w:r w:rsidR="0075105A" w:rsidRPr="008C459B">
        <w:rPr>
          <w:lang w:val="ru-RU"/>
        </w:rPr>
        <w:t>.</w:t>
      </w: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1C16C4" w:rsidRPr="008C459B" w:rsidTr="0077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1C16C4" w:rsidRPr="008C459B" w:rsidRDefault="0075105A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t xml:space="preserve">Код для функции </w:t>
            </w:r>
            <w:r w:rsidR="001C16C4" w:rsidRPr="008C459B">
              <w:rPr>
                <w:b/>
                <w:lang w:val="ru-RU"/>
              </w:rPr>
              <w:t>index</w:t>
            </w:r>
          </w:p>
        </w:tc>
      </w:tr>
      <w:tr w:rsidR="001C16C4" w:rsidRPr="008C459B" w:rsidTr="00773A8F">
        <w:tc>
          <w:tcPr>
            <w:tcW w:w="9026" w:type="dxa"/>
          </w:tcPr>
          <w:p w:rsidR="001C16C4" w:rsidRPr="00773A8F" w:rsidRDefault="001C16C4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@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app.route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("/")</w:t>
            </w:r>
          </w:p>
          <w:p w:rsidR="001C16C4" w:rsidRPr="00773A8F" w:rsidRDefault="001C16C4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index():</w:t>
            </w:r>
          </w:p>
          <w:p w:rsidR="001C16C4" w:rsidRPr="00773A8F" w:rsidRDefault="001C16C4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global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base_product</w:t>
            </w:r>
            <w:proofErr w:type="spellEnd"/>
          </w:p>
          <w:p w:rsidR="001C16C4" w:rsidRPr="00773A8F" w:rsidRDefault="001C16C4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render_template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</w:p>
          <w:p w:rsidR="001C16C4" w:rsidRPr="00773A8F" w:rsidRDefault="001C16C4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"index.html",</w:t>
            </w:r>
          </w:p>
          <w:p w:rsidR="001C16C4" w:rsidRPr="00773A8F" w:rsidRDefault="001C16C4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products=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base_product.db_view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(),</w:t>
            </w:r>
          </w:p>
          <w:p w:rsidR="001C16C4" w:rsidRPr="00773A8F" w:rsidRDefault="001C16C4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add_to_cart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=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add_to_cart</w:t>
            </w:r>
            <w:proofErr w:type="spellEnd"/>
          </w:p>
          <w:p w:rsidR="001C16C4" w:rsidRPr="008C459B" w:rsidRDefault="001C16C4" w:rsidP="00B706BB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r w:rsidRPr="008C459B">
              <w:rPr>
                <w:rFonts w:ascii="Consolas" w:hAnsi="Consolas"/>
                <w:lang w:val="ru-RU"/>
              </w:rPr>
              <w:t>)</w:t>
            </w:r>
          </w:p>
        </w:tc>
      </w:tr>
    </w:tbl>
    <w:p w:rsidR="001C16C4" w:rsidRPr="008C459B" w:rsidRDefault="001C16C4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11.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Код для функции index.</w:t>
      </w:r>
    </w:p>
    <w:p w:rsidR="009C5790" w:rsidRPr="008C459B" w:rsidRDefault="009C5790" w:rsidP="00B706BB">
      <w:pPr>
        <w:pStyle w:val="Tablailustracin"/>
        <w:spacing w:line="360" w:lineRule="auto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 wp14:anchorId="74784D1B" wp14:editId="5BA6EC1B">
            <wp:extent cx="5731510" cy="343789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90" w:rsidRPr="008C459B" w:rsidRDefault="009C5790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12.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Вывод для "/".</w:t>
      </w: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9C5790" w:rsidRPr="008C459B" w:rsidTr="0077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9C5790" w:rsidRPr="008C459B" w:rsidRDefault="0075105A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lastRenderedPageBreak/>
              <w:t xml:space="preserve">Код для функции </w:t>
            </w:r>
            <w:r w:rsidR="009C5790" w:rsidRPr="008C459B">
              <w:rPr>
                <w:b/>
                <w:lang w:val="ru-RU"/>
              </w:rPr>
              <w:t>signup</w:t>
            </w:r>
          </w:p>
        </w:tc>
      </w:tr>
      <w:tr w:rsidR="009C5790" w:rsidRPr="008C459B" w:rsidTr="00773A8F">
        <w:tc>
          <w:tcPr>
            <w:tcW w:w="9026" w:type="dxa"/>
          </w:tcPr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@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app.route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("/signup", methods=["GET", "POST"])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signup():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error = None  # user input already in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db</w:t>
            </w:r>
            <w:proofErr w:type="spellEnd"/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if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request.method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== "POST":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username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password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pwd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user = User(username, password)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error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user.in_db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not error: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user.db_add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session["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"]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user.get_id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return redirect(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url_for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("success"))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s-EC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s-EC"/>
              </w:rPr>
              <w:t>return</w:t>
            </w:r>
            <w:proofErr w:type="spellEnd"/>
            <w:r w:rsidRPr="00773A8F">
              <w:rPr>
                <w:rFonts w:ascii="Consolas" w:hAnsi="Consolas"/>
                <w:lang w:val="es-EC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s-EC"/>
              </w:rPr>
              <w:t>render_template</w:t>
            </w:r>
            <w:proofErr w:type="spellEnd"/>
            <w:r w:rsidRPr="00773A8F">
              <w:rPr>
                <w:rFonts w:ascii="Consolas" w:hAnsi="Consolas"/>
                <w:lang w:val="es-EC"/>
              </w:rPr>
              <w:t>("signup.html", error=error)</w:t>
            </w:r>
          </w:p>
        </w:tc>
      </w:tr>
    </w:tbl>
    <w:p w:rsidR="009C5790" w:rsidRPr="008C459B" w:rsidRDefault="009C5790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lastRenderedPageBreak/>
        <w:t>Приложение 13.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Код для функции signup.</w:t>
      </w:r>
    </w:p>
    <w:p w:rsidR="009C5790" w:rsidRPr="008C459B" w:rsidRDefault="003E392F" w:rsidP="00B706BB">
      <w:pPr>
        <w:pStyle w:val="Tablailustracin"/>
        <w:spacing w:line="360" w:lineRule="auto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 wp14:anchorId="3ACC4447" wp14:editId="18D49402">
            <wp:extent cx="5731510" cy="343789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F" w:rsidRPr="008C459B" w:rsidRDefault="003E392F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14.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Вывод для “/signup”.</w:t>
      </w: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9C5790" w:rsidRPr="008C459B" w:rsidTr="0077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9C5790" w:rsidRPr="008C459B" w:rsidRDefault="0075105A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lastRenderedPageBreak/>
              <w:t xml:space="preserve">Код для функции </w:t>
            </w:r>
            <w:r w:rsidR="009C5790" w:rsidRPr="008C459B">
              <w:rPr>
                <w:b/>
                <w:lang w:val="ru-RU"/>
              </w:rPr>
              <w:t>signin</w:t>
            </w:r>
          </w:p>
        </w:tc>
      </w:tr>
      <w:tr w:rsidR="009C5790" w:rsidRPr="008C459B" w:rsidTr="00773A8F">
        <w:tc>
          <w:tcPr>
            <w:tcW w:w="9026" w:type="dxa"/>
          </w:tcPr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@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app.route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("/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signin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", methods=["GET", "POST"])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signin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error1 = False  # user is not registered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error2 = False  # wrong password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if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request.method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== "POST":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username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password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pwd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user = User(username, password)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error1 = not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user.in_db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error2 = not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user.pwd_check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if not error1 and not error2: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session["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"]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user.get_id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    return redirect(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url_for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("success"))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s-EC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s-EC"/>
              </w:rPr>
              <w:t>return</w:t>
            </w:r>
            <w:proofErr w:type="spellEnd"/>
            <w:r w:rsidRPr="00773A8F">
              <w:rPr>
                <w:rFonts w:ascii="Consolas" w:hAnsi="Consolas"/>
                <w:lang w:val="es-EC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s-EC"/>
              </w:rPr>
              <w:t>render_template</w:t>
            </w:r>
            <w:proofErr w:type="spellEnd"/>
            <w:r w:rsidRPr="00773A8F">
              <w:rPr>
                <w:rFonts w:ascii="Consolas" w:hAnsi="Consolas"/>
                <w:lang w:val="es-EC"/>
              </w:rPr>
              <w:t>("signin.html", error1=error1, error2=error2)</w:t>
            </w:r>
          </w:p>
        </w:tc>
      </w:tr>
    </w:tbl>
    <w:p w:rsidR="009C5790" w:rsidRPr="008C459B" w:rsidRDefault="009C5790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lastRenderedPageBreak/>
        <w:t>Приложение 15.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Код для функции signin.</w:t>
      </w:r>
    </w:p>
    <w:p w:rsidR="003E392F" w:rsidRPr="008C459B" w:rsidRDefault="003E392F" w:rsidP="00B706BB">
      <w:pPr>
        <w:pStyle w:val="Tablailustracin"/>
        <w:spacing w:line="360" w:lineRule="auto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 wp14:anchorId="30ECB442" wp14:editId="7C4EBB47">
            <wp:extent cx="5731510" cy="343789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F" w:rsidRPr="008C459B" w:rsidRDefault="003E392F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16.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Вывод для “/signin”.</w:t>
      </w: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9C5790" w:rsidRPr="008C459B" w:rsidTr="0077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9C5790" w:rsidRPr="008C459B" w:rsidRDefault="0075105A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t xml:space="preserve">Код для функции </w:t>
            </w:r>
            <w:r w:rsidR="009C5790" w:rsidRPr="008C459B">
              <w:rPr>
                <w:b/>
                <w:lang w:val="ru-RU"/>
              </w:rPr>
              <w:t>success</w:t>
            </w:r>
          </w:p>
        </w:tc>
      </w:tr>
      <w:tr w:rsidR="009C5790" w:rsidRPr="00773A8F" w:rsidTr="00773A8F">
        <w:tc>
          <w:tcPr>
            <w:tcW w:w="9026" w:type="dxa"/>
          </w:tcPr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@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app.route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("/success", methods=["GET"])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success():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if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request.method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== "GET":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render_template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("success.html")</w:t>
            </w:r>
          </w:p>
        </w:tc>
      </w:tr>
    </w:tbl>
    <w:p w:rsidR="009C5790" w:rsidRPr="008C459B" w:rsidRDefault="009C5790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17.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Код для функции success.</w:t>
      </w:r>
    </w:p>
    <w:p w:rsidR="003E392F" w:rsidRPr="008C459B" w:rsidRDefault="003E392F" w:rsidP="00B706BB">
      <w:pPr>
        <w:pStyle w:val="Tablailustracin"/>
        <w:spacing w:line="360" w:lineRule="auto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 wp14:anchorId="6A50BC67" wp14:editId="73E79172">
            <wp:extent cx="5731510" cy="343789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F" w:rsidRPr="008C459B" w:rsidRDefault="003E392F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18.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Вывод для “/success”.</w:t>
      </w: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9C5790" w:rsidRPr="008C459B" w:rsidTr="0077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9C5790" w:rsidRPr="008C459B" w:rsidRDefault="0075105A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t xml:space="preserve">Код для функции </w:t>
            </w:r>
            <w:r w:rsidR="009C5790" w:rsidRPr="008C459B">
              <w:rPr>
                <w:b/>
                <w:lang w:val="ru-RU"/>
              </w:rPr>
              <w:t>logout</w:t>
            </w:r>
          </w:p>
        </w:tc>
      </w:tr>
      <w:tr w:rsidR="009C5790" w:rsidRPr="00773A8F" w:rsidTr="00773A8F">
        <w:tc>
          <w:tcPr>
            <w:tcW w:w="9026" w:type="dxa"/>
          </w:tcPr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s-EC"/>
              </w:rPr>
            </w:pPr>
            <w:r w:rsidRPr="00773A8F">
              <w:rPr>
                <w:rFonts w:ascii="Consolas" w:hAnsi="Consolas"/>
                <w:lang w:val="es-EC"/>
              </w:rPr>
              <w:t>@</w:t>
            </w:r>
            <w:proofErr w:type="spellStart"/>
            <w:r w:rsidRPr="00773A8F">
              <w:rPr>
                <w:rFonts w:ascii="Consolas" w:hAnsi="Consolas"/>
                <w:lang w:val="es-EC"/>
              </w:rPr>
              <w:t>app.route</w:t>
            </w:r>
            <w:proofErr w:type="spellEnd"/>
            <w:r w:rsidRPr="00773A8F">
              <w:rPr>
                <w:rFonts w:ascii="Consolas" w:hAnsi="Consolas"/>
                <w:lang w:val="es-EC"/>
              </w:rPr>
              <w:t>("/</w:t>
            </w:r>
            <w:proofErr w:type="spellStart"/>
            <w:r w:rsidRPr="00773A8F">
              <w:rPr>
                <w:rFonts w:ascii="Consolas" w:hAnsi="Consolas"/>
                <w:lang w:val="es-EC"/>
              </w:rPr>
              <w:t>logout</w:t>
            </w:r>
            <w:proofErr w:type="spellEnd"/>
            <w:r w:rsidRPr="00773A8F">
              <w:rPr>
                <w:rFonts w:ascii="Consolas" w:hAnsi="Consolas"/>
                <w:lang w:val="es-EC"/>
              </w:rPr>
              <w:t>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s-EC"/>
              </w:rPr>
            </w:pPr>
            <w:proofErr w:type="spellStart"/>
            <w:r w:rsidRPr="00773A8F">
              <w:rPr>
                <w:rFonts w:ascii="Consolas" w:hAnsi="Consolas"/>
                <w:lang w:val="es-EC"/>
              </w:rPr>
              <w:t>def</w:t>
            </w:r>
            <w:proofErr w:type="spellEnd"/>
            <w:r w:rsidRPr="00773A8F">
              <w:rPr>
                <w:rFonts w:ascii="Consolas" w:hAnsi="Consolas"/>
                <w:lang w:val="es-EC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s-EC"/>
              </w:rPr>
              <w:t>logout</w:t>
            </w:r>
            <w:proofErr w:type="spellEnd"/>
            <w:r w:rsidRPr="00773A8F">
              <w:rPr>
                <w:rFonts w:ascii="Consolas" w:hAnsi="Consolas"/>
                <w:lang w:val="es-EC"/>
              </w:rPr>
              <w:t>():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s-EC"/>
              </w:rPr>
              <w:t xml:space="preserve">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session.pop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", None)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return redirect(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url_for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("index"))</w:t>
            </w:r>
          </w:p>
        </w:tc>
      </w:tr>
    </w:tbl>
    <w:p w:rsidR="003E392F" w:rsidRPr="008C459B" w:rsidRDefault="009C5790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19.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Код для функции logout.</w:t>
      </w: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9C5790" w:rsidRPr="00773A8F" w:rsidTr="0077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9C5790" w:rsidRPr="008C459B" w:rsidRDefault="0075105A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t xml:space="preserve">Код для функции </w:t>
            </w:r>
            <w:r w:rsidR="009C5790" w:rsidRPr="008C459B">
              <w:rPr>
                <w:b/>
                <w:lang w:val="ru-RU"/>
              </w:rPr>
              <w:t>add_product</w:t>
            </w:r>
          </w:p>
        </w:tc>
      </w:tr>
      <w:tr w:rsidR="009C5790" w:rsidRPr="008C459B" w:rsidTr="00773A8F">
        <w:tc>
          <w:tcPr>
            <w:tcW w:w="9026" w:type="dxa"/>
          </w:tcPr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@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app.route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("/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add_product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", methods=["GET", "POST"])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add_product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error = None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if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request.method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== "POST":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ctg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ctg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name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("name")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mold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("mold")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clr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clr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cap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("cap")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height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("height")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price =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request.form.get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("price")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product = Product(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ctg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, name, mold,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clr</w:t>
            </w:r>
            <w:proofErr w:type="spellEnd"/>
            <w:r w:rsidRPr="00773A8F">
              <w:rPr>
                <w:rFonts w:ascii="Consolas" w:hAnsi="Consolas"/>
                <w:lang w:val="en-US"/>
              </w:rPr>
              <w:t>, cap, height, price)</w:t>
            </w:r>
          </w:p>
          <w:p w:rsidR="009C5790" w:rsidRPr="00773A8F" w:rsidRDefault="009C5790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error = not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product.db_add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9C5790" w:rsidRPr="008C459B" w:rsidRDefault="009C5790" w:rsidP="00B706BB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r w:rsidRPr="008C459B">
              <w:rPr>
                <w:rFonts w:ascii="Consolas" w:hAnsi="Consolas"/>
                <w:lang w:val="ru-RU"/>
              </w:rPr>
              <w:t>return render_template("add_product.html", error=error)</w:t>
            </w:r>
          </w:p>
        </w:tc>
      </w:tr>
    </w:tbl>
    <w:p w:rsidR="009C5790" w:rsidRPr="008C459B" w:rsidRDefault="009C5790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2</w:t>
      </w:r>
      <w:r w:rsidR="003E392F" w:rsidRPr="008C459B">
        <w:rPr>
          <w:rStyle w:val="nfasis"/>
          <w:lang w:val="ru-RU"/>
        </w:rPr>
        <w:t>0</w:t>
      </w:r>
      <w:r w:rsidRPr="008C459B">
        <w:rPr>
          <w:rStyle w:val="nfasis"/>
          <w:lang w:val="ru-RU"/>
        </w:rPr>
        <w:t>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Код для функции add_product.</w:t>
      </w:r>
    </w:p>
    <w:p w:rsidR="009C5790" w:rsidRPr="008C459B" w:rsidRDefault="003E392F" w:rsidP="00B706BB">
      <w:pPr>
        <w:pStyle w:val="Tablailustracin"/>
        <w:spacing w:line="360" w:lineRule="auto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 wp14:anchorId="2C208B8B" wp14:editId="7A2CB899">
            <wp:extent cx="5731510" cy="301244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F" w:rsidRPr="008C459B" w:rsidRDefault="003E392F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21.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Вывод для “/add_product”.</w:t>
      </w: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9C5790" w:rsidRPr="008C459B" w:rsidTr="0077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9C5790" w:rsidRPr="008C459B" w:rsidRDefault="0075105A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t xml:space="preserve">Код для функции </w:t>
            </w:r>
            <w:r w:rsidR="003E392F" w:rsidRPr="008C459B">
              <w:rPr>
                <w:b/>
                <w:lang w:val="ru-RU"/>
              </w:rPr>
              <w:t>cart</w:t>
            </w:r>
          </w:p>
        </w:tc>
      </w:tr>
      <w:tr w:rsidR="009C5790" w:rsidRPr="008C459B" w:rsidTr="00773A8F">
        <w:tc>
          <w:tcPr>
            <w:tcW w:w="9026" w:type="dxa"/>
          </w:tcPr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@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app.route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("/cart")</w:t>
            </w:r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cart():</w:t>
            </w:r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global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base_cart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base_product</w:t>
            </w:r>
            <w:proofErr w:type="spellEnd"/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render_template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</w:t>
            </w:r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"cart.html",</w:t>
            </w:r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carts=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base_cart.db_view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(),</w:t>
            </w:r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products=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base_product.db_view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</w:t>
            </w:r>
          </w:p>
          <w:p w:rsidR="009C5790" w:rsidRPr="008C459B" w:rsidRDefault="0075105A" w:rsidP="00B706BB">
            <w:pPr>
              <w:spacing w:line="360" w:lineRule="auto"/>
              <w:rPr>
                <w:rFonts w:ascii="Consolas" w:hAnsi="Consolas"/>
                <w:lang w:val="ru-RU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</w:t>
            </w:r>
            <w:r w:rsidRPr="008C459B">
              <w:rPr>
                <w:rFonts w:ascii="Consolas" w:hAnsi="Consolas"/>
                <w:lang w:val="ru-RU"/>
              </w:rPr>
              <w:t>)</w:t>
            </w:r>
          </w:p>
        </w:tc>
      </w:tr>
    </w:tbl>
    <w:p w:rsidR="009C5790" w:rsidRPr="008C459B" w:rsidRDefault="009C5790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2</w:t>
      </w:r>
      <w:r w:rsidR="0075105A" w:rsidRPr="008C459B">
        <w:rPr>
          <w:rStyle w:val="nfasis"/>
          <w:lang w:val="ru-RU"/>
        </w:rPr>
        <w:t>2</w:t>
      </w:r>
      <w:r w:rsidRPr="008C459B">
        <w:rPr>
          <w:rStyle w:val="nfasis"/>
          <w:lang w:val="ru-RU"/>
        </w:rPr>
        <w:t>.</w:t>
      </w:r>
      <w:r w:rsidRPr="008C459B">
        <w:rPr>
          <w:lang w:val="ru-RU"/>
        </w:rPr>
        <w:t xml:space="preserve"> </w:t>
      </w:r>
      <w:r w:rsidR="0075105A" w:rsidRPr="008C459B">
        <w:rPr>
          <w:lang w:val="ru-RU"/>
        </w:rPr>
        <w:t>Код для функции cart.</w:t>
      </w: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 wp14:anchorId="7ADC98F8" wp14:editId="39016DEF">
            <wp:extent cx="5731510" cy="301244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23.</w:t>
      </w:r>
      <w:r w:rsidRPr="008C459B">
        <w:rPr>
          <w:lang w:val="ru-RU"/>
        </w:rPr>
        <w:t xml:space="preserve"> Вывод для “/cart”.</w:t>
      </w: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p w:rsidR="005A181C" w:rsidRPr="008C459B" w:rsidRDefault="005A181C" w:rsidP="00B706BB">
      <w:pPr>
        <w:pStyle w:val="Tablailustracin"/>
        <w:spacing w:line="360" w:lineRule="auto"/>
        <w:rPr>
          <w:lang w:val="ru-RU"/>
        </w:rPr>
      </w:pPr>
    </w:p>
    <w:tbl>
      <w:tblPr>
        <w:tblStyle w:val="InformeAPA"/>
        <w:tblpPr w:leftFromText="142" w:rightFromText="142" w:topFromText="142" w:bottomFromText="142" w:vertAnchor="text" w:tblpY="1"/>
        <w:tblOverlap w:val="nev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26"/>
      </w:tblGrid>
      <w:tr w:rsidR="0075105A" w:rsidRPr="008C459B" w:rsidTr="0077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</w:tcPr>
          <w:p w:rsidR="0075105A" w:rsidRPr="008C459B" w:rsidRDefault="0075105A" w:rsidP="00B706BB">
            <w:pPr>
              <w:spacing w:line="360" w:lineRule="auto"/>
              <w:rPr>
                <w:b/>
                <w:lang w:val="ru-RU"/>
              </w:rPr>
            </w:pPr>
            <w:r w:rsidRPr="008C459B">
              <w:rPr>
                <w:b/>
                <w:lang w:val="ru-RU"/>
              </w:rPr>
              <w:t>Код для функции thankyou</w:t>
            </w:r>
          </w:p>
        </w:tc>
      </w:tr>
      <w:tr w:rsidR="0075105A" w:rsidRPr="00773A8F" w:rsidTr="00773A8F">
        <w:tc>
          <w:tcPr>
            <w:tcW w:w="9026" w:type="dxa"/>
          </w:tcPr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>@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app.route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("/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thankyou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", methods=["GET"])</w:t>
            </w:r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proofErr w:type="spellStart"/>
            <w:r w:rsidRPr="00773A8F">
              <w:rPr>
                <w:rFonts w:ascii="Consolas" w:hAnsi="Consolas"/>
                <w:lang w:val="en-US"/>
              </w:rPr>
              <w:t>def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thankyou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():</w:t>
            </w:r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if 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 in session:</w:t>
            </w:r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Cart().clear(session["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user_id</w:t>
            </w:r>
            <w:proofErr w:type="spellEnd"/>
            <w:r w:rsidRPr="00773A8F">
              <w:rPr>
                <w:rFonts w:ascii="Consolas" w:hAnsi="Consolas"/>
                <w:lang w:val="en-US"/>
              </w:rPr>
              <w:t>"])</w:t>
            </w:r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if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request.method</w:t>
            </w:r>
            <w:proofErr w:type="spellEnd"/>
            <w:r w:rsidRPr="00773A8F">
              <w:rPr>
                <w:rFonts w:ascii="Consolas" w:hAnsi="Consolas"/>
                <w:lang w:val="en-US"/>
              </w:rPr>
              <w:t xml:space="preserve"> == "GET":</w:t>
            </w:r>
          </w:p>
          <w:p w:rsidR="0075105A" w:rsidRPr="00773A8F" w:rsidRDefault="0075105A" w:rsidP="00B706BB">
            <w:pPr>
              <w:spacing w:line="360" w:lineRule="auto"/>
              <w:rPr>
                <w:rFonts w:ascii="Consolas" w:hAnsi="Consolas"/>
                <w:lang w:val="en-US"/>
              </w:rPr>
            </w:pPr>
            <w:r w:rsidRPr="00773A8F">
              <w:rPr>
                <w:rFonts w:ascii="Consolas" w:hAnsi="Consolas"/>
                <w:lang w:val="en-US"/>
              </w:rPr>
              <w:t xml:space="preserve">        return </w:t>
            </w:r>
            <w:proofErr w:type="spellStart"/>
            <w:r w:rsidRPr="00773A8F">
              <w:rPr>
                <w:rFonts w:ascii="Consolas" w:hAnsi="Consolas"/>
                <w:lang w:val="en-US"/>
              </w:rPr>
              <w:t>render_template</w:t>
            </w:r>
            <w:proofErr w:type="spellEnd"/>
            <w:r w:rsidRPr="00773A8F">
              <w:rPr>
                <w:rFonts w:ascii="Consolas" w:hAnsi="Consolas"/>
                <w:lang w:val="en-US"/>
              </w:rPr>
              <w:t>("thankyou.html")</w:t>
            </w:r>
          </w:p>
        </w:tc>
      </w:tr>
    </w:tbl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24.</w:t>
      </w:r>
      <w:r w:rsidRPr="008C459B">
        <w:rPr>
          <w:lang w:val="ru-RU"/>
        </w:rPr>
        <w:t xml:space="preserve"> </w:t>
      </w:r>
      <w:r w:rsidR="005A181C" w:rsidRPr="008C459B">
        <w:rPr>
          <w:lang w:val="ru-RU"/>
        </w:rPr>
        <w:t>Код для функции thankyou.</w:t>
      </w: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  <w:r w:rsidRPr="008C459B">
        <w:rPr>
          <w:noProof/>
          <w:lang w:val="es-EC"/>
        </w:rPr>
        <w:drawing>
          <wp:inline distT="0" distB="0" distL="0" distR="0" wp14:anchorId="38465AC9" wp14:editId="4294D0E7">
            <wp:extent cx="5731510" cy="301244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5A" w:rsidRPr="008C459B" w:rsidRDefault="0075105A" w:rsidP="00B706BB">
      <w:pPr>
        <w:pStyle w:val="Tablailustracin"/>
        <w:spacing w:line="360" w:lineRule="auto"/>
        <w:rPr>
          <w:lang w:val="ru-RU"/>
        </w:rPr>
      </w:pPr>
      <w:r w:rsidRPr="008C459B">
        <w:rPr>
          <w:rStyle w:val="nfasis"/>
          <w:lang w:val="ru-RU"/>
        </w:rPr>
        <w:t>Приложение 25.</w:t>
      </w:r>
      <w:r w:rsidRPr="008C459B">
        <w:rPr>
          <w:lang w:val="ru-RU"/>
        </w:rPr>
        <w:t xml:space="preserve"> </w:t>
      </w:r>
      <w:r w:rsidR="005A181C" w:rsidRPr="008C459B">
        <w:rPr>
          <w:lang w:val="ru-RU"/>
        </w:rPr>
        <w:t>Вывод для “/thankyou”.</w:t>
      </w:r>
    </w:p>
    <w:sectPr w:rsidR="0075105A" w:rsidRPr="008C459B" w:rsidSect="00B82E12">
      <w:footnotePr>
        <w:pos w:val="beneathText"/>
      </w:footnotePr>
      <w:pgSz w:w="11906" w:h="16838" w:code="9"/>
      <w:pgMar w:top="1134" w:right="851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F9E" w:rsidRDefault="000D0F9E">
      <w:pPr>
        <w:spacing w:line="240" w:lineRule="auto"/>
      </w:pPr>
      <w:r>
        <w:separator/>
      </w:r>
    </w:p>
    <w:p w:rsidR="000D0F9E" w:rsidRDefault="000D0F9E"/>
  </w:endnote>
  <w:endnote w:type="continuationSeparator" w:id="0">
    <w:p w:rsidR="000D0F9E" w:rsidRDefault="000D0F9E">
      <w:pPr>
        <w:spacing w:line="240" w:lineRule="auto"/>
      </w:pPr>
      <w:r>
        <w:continuationSeparator/>
      </w:r>
    </w:p>
    <w:p w:rsidR="000D0F9E" w:rsidRDefault="000D0F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F9E" w:rsidRDefault="000D0F9E">
      <w:pPr>
        <w:spacing w:line="240" w:lineRule="auto"/>
      </w:pPr>
      <w:r>
        <w:separator/>
      </w:r>
    </w:p>
    <w:p w:rsidR="000D0F9E" w:rsidRDefault="000D0F9E"/>
  </w:footnote>
  <w:footnote w:type="continuationSeparator" w:id="0">
    <w:p w:rsidR="000D0F9E" w:rsidRDefault="000D0F9E">
      <w:pPr>
        <w:spacing w:line="240" w:lineRule="auto"/>
      </w:pPr>
      <w:r>
        <w:continuationSeparator/>
      </w:r>
    </w:p>
    <w:p w:rsidR="000D0F9E" w:rsidRDefault="000D0F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8F" w:rsidRPr="008C459B" w:rsidRDefault="00847EBB">
    <w:pPr>
      <w:pStyle w:val="Encabezado"/>
      <w:rPr>
        <w:noProof/>
        <w:lang w:val="ru-RU"/>
      </w:rPr>
    </w:pPr>
    <w:sdt>
      <w:sdtPr>
        <w:rPr>
          <w:rStyle w:val="Textoennegrita"/>
          <w:noProof/>
          <w:lang w:val="ru-RU"/>
        </w:rPr>
        <w:alias w:val="Encabezado"/>
        <w:tag w:val=""/>
        <w:id w:val="12739865"/>
        <w:placeholder>
          <w:docPart w:val="116D8F3ACEBE482495625EC33E537E1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rPr>
            <w:rStyle w:val="Textoennegrita"/>
            <w:noProof/>
            <w:lang w:val="ru-RU"/>
          </w:rPr>
          <w:t>ОТЧЕ</w:t>
        </w:r>
        <w:r w:rsidRPr="00847EBB">
          <w:rPr>
            <w:rStyle w:val="Textoennegrita"/>
            <w:noProof/>
            <w:lang w:val="ru-RU"/>
          </w:rPr>
          <w:t>Т</w:t>
        </w:r>
      </w:sdtContent>
    </w:sdt>
    <w:r w:rsidR="00773A8F">
      <w:rPr>
        <w:rStyle w:val="Textoennegrita"/>
        <w:noProof/>
        <w:lang w:bidi="es-ES"/>
      </w:rPr>
      <w:ptab w:relativeTo="margin" w:alignment="right" w:leader="none"/>
    </w:r>
    <w:r w:rsidR="00773A8F">
      <w:rPr>
        <w:rStyle w:val="Textoennegrita"/>
        <w:noProof/>
        <w:lang w:bidi="es-ES"/>
      </w:rPr>
      <w:fldChar w:fldCharType="begin"/>
    </w:r>
    <w:r w:rsidR="00773A8F" w:rsidRPr="008C459B">
      <w:rPr>
        <w:rStyle w:val="Textoennegrita"/>
        <w:noProof/>
        <w:lang w:val="ru-RU" w:bidi="es-ES"/>
      </w:rPr>
      <w:instrText xml:space="preserve"> </w:instrText>
    </w:r>
    <w:r w:rsidR="00773A8F">
      <w:rPr>
        <w:rStyle w:val="Textoennegrita"/>
        <w:noProof/>
        <w:lang w:bidi="es-ES"/>
      </w:rPr>
      <w:instrText>PAGE</w:instrText>
    </w:r>
    <w:r w:rsidR="00773A8F" w:rsidRPr="008C459B">
      <w:rPr>
        <w:rStyle w:val="Textoennegrita"/>
        <w:noProof/>
        <w:lang w:val="ru-RU" w:bidi="es-ES"/>
      </w:rPr>
      <w:instrText xml:space="preserve">   \* </w:instrText>
    </w:r>
    <w:r w:rsidR="00773A8F">
      <w:rPr>
        <w:rStyle w:val="Textoennegrita"/>
        <w:noProof/>
        <w:lang w:bidi="es-ES"/>
      </w:rPr>
      <w:instrText>MERGEFORMAT</w:instrText>
    </w:r>
    <w:r w:rsidR="00773A8F" w:rsidRPr="008C459B">
      <w:rPr>
        <w:rStyle w:val="Textoennegrita"/>
        <w:noProof/>
        <w:lang w:val="ru-RU" w:bidi="es-ES"/>
      </w:rPr>
      <w:instrText xml:space="preserve"> </w:instrText>
    </w:r>
    <w:r w:rsidR="00773A8F">
      <w:rPr>
        <w:rStyle w:val="Textoennegrita"/>
        <w:noProof/>
        <w:lang w:bidi="es-ES"/>
      </w:rPr>
      <w:fldChar w:fldCharType="separate"/>
    </w:r>
    <w:r w:rsidRPr="00847EBB">
      <w:rPr>
        <w:rStyle w:val="Textoennegrita"/>
        <w:noProof/>
        <w:lang w:val="ru-RU" w:bidi="es-ES"/>
      </w:rPr>
      <w:t>18</w:t>
    </w:r>
    <w:r w:rsidR="00773A8F"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51846A25"/>
    <w:multiLevelType w:val="hybridMultilevel"/>
    <w:tmpl w:val="CFD0099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5A"/>
    <w:rsid w:val="00023BC0"/>
    <w:rsid w:val="00026064"/>
    <w:rsid w:val="00026E1D"/>
    <w:rsid w:val="00030497"/>
    <w:rsid w:val="00034F2A"/>
    <w:rsid w:val="00040706"/>
    <w:rsid w:val="000A39EB"/>
    <w:rsid w:val="000B28B4"/>
    <w:rsid w:val="000C0D61"/>
    <w:rsid w:val="000D0F9E"/>
    <w:rsid w:val="000D1707"/>
    <w:rsid w:val="000D3F41"/>
    <w:rsid w:val="000D72D1"/>
    <w:rsid w:val="000D79C7"/>
    <w:rsid w:val="000F44A5"/>
    <w:rsid w:val="00103A0B"/>
    <w:rsid w:val="0010583F"/>
    <w:rsid w:val="00106169"/>
    <w:rsid w:val="0010754F"/>
    <w:rsid w:val="00133235"/>
    <w:rsid w:val="00146663"/>
    <w:rsid w:val="0019430E"/>
    <w:rsid w:val="001951A3"/>
    <w:rsid w:val="0019582C"/>
    <w:rsid w:val="001B201B"/>
    <w:rsid w:val="001B2521"/>
    <w:rsid w:val="001B2626"/>
    <w:rsid w:val="001B4DD4"/>
    <w:rsid w:val="001C16C4"/>
    <w:rsid w:val="001E5CA1"/>
    <w:rsid w:val="00204AB3"/>
    <w:rsid w:val="00213F6D"/>
    <w:rsid w:val="002311AF"/>
    <w:rsid w:val="002320C8"/>
    <w:rsid w:val="002375E1"/>
    <w:rsid w:val="00261E0E"/>
    <w:rsid w:val="00271FCB"/>
    <w:rsid w:val="00277E8E"/>
    <w:rsid w:val="002A1898"/>
    <w:rsid w:val="002D3F73"/>
    <w:rsid w:val="002E6763"/>
    <w:rsid w:val="002F61B7"/>
    <w:rsid w:val="00315245"/>
    <w:rsid w:val="00355DCA"/>
    <w:rsid w:val="0039293E"/>
    <w:rsid w:val="00397EB5"/>
    <w:rsid w:val="003A6A44"/>
    <w:rsid w:val="003D6959"/>
    <w:rsid w:val="003E392F"/>
    <w:rsid w:val="003E5015"/>
    <w:rsid w:val="003E72BC"/>
    <w:rsid w:val="003F3DD3"/>
    <w:rsid w:val="00412739"/>
    <w:rsid w:val="00417BC2"/>
    <w:rsid w:val="004249FA"/>
    <w:rsid w:val="00453FDD"/>
    <w:rsid w:val="00466835"/>
    <w:rsid w:val="004808B7"/>
    <w:rsid w:val="004A7BB8"/>
    <w:rsid w:val="004D2150"/>
    <w:rsid w:val="004D337A"/>
    <w:rsid w:val="004E1F9A"/>
    <w:rsid w:val="004E7F8A"/>
    <w:rsid w:val="004F0FBF"/>
    <w:rsid w:val="004F53DA"/>
    <w:rsid w:val="005040A9"/>
    <w:rsid w:val="00506753"/>
    <w:rsid w:val="00511EF9"/>
    <w:rsid w:val="005162CC"/>
    <w:rsid w:val="00523774"/>
    <w:rsid w:val="00543C32"/>
    <w:rsid w:val="00551A02"/>
    <w:rsid w:val="005534FA"/>
    <w:rsid w:val="00556414"/>
    <w:rsid w:val="00557446"/>
    <w:rsid w:val="005A181C"/>
    <w:rsid w:val="005A2D53"/>
    <w:rsid w:val="005A7A2E"/>
    <w:rsid w:val="005B120E"/>
    <w:rsid w:val="005C0D0E"/>
    <w:rsid w:val="005C7BC9"/>
    <w:rsid w:val="005D3A03"/>
    <w:rsid w:val="00613EA8"/>
    <w:rsid w:val="00614E74"/>
    <w:rsid w:val="00616D76"/>
    <w:rsid w:val="00632E97"/>
    <w:rsid w:val="00642A06"/>
    <w:rsid w:val="00653DDE"/>
    <w:rsid w:val="00655BA0"/>
    <w:rsid w:val="00657767"/>
    <w:rsid w:val="00674D1B"/>
    <w:rsid w:val="006866B9"/>
    <w:rsid w:val="0069130C"/>
    <w:rsid w:val="00697360"/>
    <w:rsid w:val="006A1AB1"/>
    <w:rsid w:val="006A297D"/>
    <w:rsid w:val="006B3975"/>
    <w:rsid w:val="006C4FCF"/>
    <w:rsid w:val="006E5EB8"/>
    <w:rsid w:val="006F1F25"/>
    <w:rsid w:val="006F5982"/>
    <w:rsid w:val="006F77BD"/>
    <w:rsid w:val="00700523"/>
    <w:rsid w:val="00701594"/>
    <w:rsid w:val="007264DE"/>
    <w:rsid w:val="0075105A"/>
    <w:rsid w:val="0075238E"/>
    <w:rsid w:val="00756769"/>
    <w:rsid w:val="00760021"/>
    <w:rsid w:val="0076224E"/>
    <w:rsid w:val="00773A8F"/>
    <w:rsid w:val="0079328E"/>
    <w:rsid w:val="007B2F4A"/>
    <w:rsid w:val="007C3F59"/>
    <w:rsid w:val="007D3370"/>
    <w:rsid w:val="007D36C2"/>
    <w:rsid w:val="007E0EA4"/>
    <w:rsid w:val="007F0EBE"/>
    <w:rsid w:val="008002C0"/>
    <w:rsid w:val="008033EF"/>
    <w:rsid w:val="008210DB"/>
    <w:rsid w:val="00827706"/>
    <w:rsid w:val="00847EBB"/>
    <w:rsid w:val="00856A4C"/>
    <w:rsid w:val="008711A0"/>
    <w:rsid w:val="00873F66"/>
    <w:rsid w:val="008818F1"/>
    <w:rsid w:val="00887560"/>
    <w:rsid w:val="00893768"/>
    <w:rsid w:val="008A4B50"/>
    <w:rsid w:val="008B55A7"/>
    <w:rsid w:val="008C459B"/>
    <w:rsid w:val="008C5323"/>
    <w:rsid w:val="008D1B5A"/>
    <w:rsid w:val="008D2DF9"/>
    <w:rsid w:val="008F5916"/>
    <w:rsid w:val="00902ACC"/>
    <w:rsid w:val="00916321"/>
    <w:rsid w:val="00927323"/>
    <w:rsid w:val="00933A57"/>
    <w:rsid w:val="00945811"/>
    <w:rsid w:val="0095210F"/>
    <w:rsid w:val="009852DF"/>
    <w:rsid w:val="00990584"/>
    <w:rsid w:val="00992C43"/>
    <w:rsid w:val="009A1592"/>
    <w:rsid w:val="009A293D"/>
    <w:rsid w:val="009A6A3B"/>
    <w:rsid w:val="009B563E"/>
    <w:rsid w:val="009B5CF4"/>
    <w:rsid w:val="009C5790"/>
    <w:rsid w:val="009F58F9"/>
    <w:rsid w:val="00A0233D"/>
    <w:rsid w:val="00A02566"/>
    <w:rsid w:val="00A06248"/>
    <w:rsid w:val="00A06EBF"/>
    <w:rsid w:val="00A25CC1"/>
    <w:rsid w:val="00A51E67"/>
    <w:rsid w:val="00A60351"/>
    <w:rsid w:val="00A63369"/>
    <w:rsid w:val="00A75AE9"/>
    <w:rsid w:val="00A77C72"/>
    <w:rsid w:val="00A92456"/>
    <w:rsid w:val="00AB0B7C"/>
    <w:rsid w:val="00AD0CC7"/>
    <w:rsid w:val="00AD67B7"/>
    <w:rsid w:val="00AE0351"/>
    <w:rsid w:val="00AE2030"/>
    <w:rsid w:val="00AE38E5"/>
    <w:rsid w:val="00AE531E"/>
    <w:rsid w:val="00AE6342"/>
    <w:rsid w:val="00AF11FB"/>
    <w:rsid w:val="00AF30C6"/>
    <w:rsid w:val="00B06A24"/>
    <w:rsid w:val="00B1338D"/>
    <w:rsid w:val="00B40E22"/>
    <w:rsid w:val="00B44197"/>
    <w:rsid w:val="00B55AD3"/>
    <w:rsid w:val="00B7017B"/>
    <w:rsid w:val="00B706BB"/>
    <w:rsid w:val="00B720F4"/>
    <w:rsid w:val="00B7408C"/>
    <w:rsid w:val="00B823AA"/>
    <w:rsid w:val="00B825BA"/>
    <w:rsid w:val="00B82E12"/>
    <w:rsid w:val="00B93938"/>
    <w:rsid w:val="00B94AEE"/>
    <w:rsid w:val="00BA144D"/>
    <w:rsid w:val="00BA45DB"/>
    <w:rsid w:val="00BA5B64"/>
    <w:rsid w:val="00BA65F1"/>
    <w:rsid w:val="00BD4477"/>
    <w:rsid w:val="00BE5DD0"/>
    <w:rsid w:val="00BF4184"/>
    <w:rsid w:val="00C051B7"/>
    <w:rsid w:val="00C0601E"/>
    <w:rsid w:val="00C1685F"/>
    <w:rsid w:val="00C31D30"/>
    <w:rsid w:val="00C32456"/>
    <w:rsid w:val="00C344CB"/>
    <w:rsid w:val="00C4146B"/>
    <w:rsid w:val="00C45553"/>
    <w:rsid w:val="00C47101"/>
    <w:rsid w:val="00C82BDF"/>
    <w:rsid w:val="00C85CF9"/>
    <w:rsid w:val="00C934A9"/>
    <w:rsid w:val="00CB0F4F"/>
    <w:rsid w:val="00CD1808"/>
    <w:rsid w:val="00CD6E39"/>
    <w:rsid w:val="00CF6E91"/>
    <w:rsid w:val="00D107FE"/>
    <w:rsid w:val="00D14D18"/>
    <w:rsid w:val="00D23FBC"/>
    <w:rsid w:val="00D264C8"/>
    <w:rsid w:val="00D27DE2"/>
    <w:rsid w:val="00D30055"/>
    <w:rsid w:val="00D31923"/>
    <w:rsid w:val="00D4519E"/>
    <w:rsid w:val="00D85B68"/>
    <w:rsid w:val="00D92605"/>
    <w:rsid w:val="00D932D1"/>
    <w:rsid w:val="00D94633"/>
    <w:rsid w:val="00D95590"/>
    <w:rsid w:val="00DA48EA"/>
    <w:rsid w:val="00DB6003"/>
    <w:rsid w:val="00DC5665"/>
    <w:rsid w:val="00DD5AD7"/>
    <w:rsid w:val="00DE220C"/>
    <w:rsid w:val="00E11F7C"/>
    <w:rsid w:val="00E14931"/>
    <w:rsid w:val="00E16713"/>
    <w:rsid w:val="00E22F5A"/>
    <w:rsid w:val="00E30647"/>
    <w:rsid w:val="00E30751"/>
    <w:rsid w:val="00E310F7"/>
    <w:rsid w:val="00E433C7"/>
    <w:rsid w:val="00E551A4"/>
    <w:rsid w:val="00E564AD"/>
    <w:rsid w:val="00E6004D"/>
    <w:rsid w:val="00E81978"/>
    <w:rsid w:val="00ED758E"/>
    <w:rsid w:val="00F06604"/>
    <w:rsid w:val="00F06770"/>
    <w:rsid w:val="00F15129"/>
    <w:rsid w:val="00F21745"/>
    <w:rsid w:val="00F350A0"/>
    <w:rsid w:val="00F379B7"/>
    <w:rsid w:val="00F43A7E"/>
    <w:rsid w:val="00F525FA"/>
    <w:rsid w:val="00F539AD"/>
    <w:rsid w:val="00F60A0F"/>
    <w:rsid w:val="00F64711"/>
    <w:rsid w:val="00F65CB7"/>
    <w:rsid w:val="00F7596A"/>
    <w:rsid w:val="00FA473C"/>
    <w:rsid w:val="00FB5574"/>
    <w:rsid w:val="00FC47CE"/>
    <w:rsid w:val="00FD5EF5"/>
    <w:rsid w:val="00FF2002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72F107-A6CF-4174-BA1A-E2B37236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B50"/>
    <w:pPr>
      <w:jc w:val="both"/>
    </w:pPr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655BA0"/>
    <w:pPr>
      <w:ind w:firstLine="0"/>
      <w:jc w:val="center"/>
      <w:outlineLvl w:val="0"/>
    </w:pPr>
    <w:rPr>
      <w:b/>
      <w:lang w:val="ru-RU" w:bidi="es-ES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1B201B"/>
    <w:pPr>
      <w:keepNext/>
      <w:keepLines/>
      <w:ind w:firstLine="0"/>
      <w:jc w:val="left"/>
      <w:outlineLvl w:val="1"/>
    </w:pPr>
    <w:rPr>
      <w:rFonts w:asciiTheme="majorHAnsi" w:eastAsiaTheme="majorEastAsia" w:hAnsiTheme="majorHAnsi" w:cstheme="majorBidi"/>
      <w:b/>
      <w:bCs/>
      <w:noProof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277E8E"/>
    <w:pPr>
      <w:outlineLvl w:val="2"/>
    </w:pPr>
    <w:rPr>
      <w:b/>
      <w:i/>
      <w:lang w:val="en-US"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F15129"/>
    <w:pPr>
      <w:outlineLvl w:val="3"/>
    </w:pPr>
    <w:rPr>
      <w:i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rsid w:val="00034F2A"/>
    <w:pPr>
      <w:pageBreakBefore/>
      <w:spacing w:line="360" w:lineRule="auto"/>
      <w:ind w:firstLine="0"/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  <w:u w:val="single"/>
      <w:lang w:val="ru-RU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sid w:val="00655BA0"/>
    <w:rPr>
      <w:b/>
      <w:kern w:val="24"/>
      <w:lang w:val="ru-RU" w:bidi="es-ES"/>
    </w:rPr>
  </w:style>
  <w:style w:type="character" w:customStyle="1" w:styleId="Ttulo2Car">
    <w:name w:val="Título 2 Car"/>
    <w:basedOn w:val="Fuentedeprrafopredeter"/>
    <w:link w:val="Ttulo2"/>
    <w:uiPriority w:val="4"/>
    <w:rsid w:val="001B201B"/>
    <w:rPr>
      <w:rFonts w:asciiTheme="majorHAnsi" w:eastAsiaTheme="majorEastAsia" w:hAnsiTheme="majorHAnsi" w:cstheme="majorBidi"/>
      <w:b/>
      <w:bCs/>
      <w:noProof/>
      <w:kern w:val="24"/>
    </w:rPr>
  </w:style>
  <w:style w:type="paragraph" w:styleId="Puesto">
    <w:name w:val="Title"/>
    <w:basedOn w:val="Normal"/>
    <w:link w:val="PuestoCar"/>
    <w:qFormat/>
    <w:rsid w:val="00DA48EA"/>
    <w:pPr>
      <w:spacing w:before="8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rsid w:val="00DA48EA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Ttulo3Car">
    <w:name w:val="Título 3 Car"/>
    <w:basedOn w:val="Fuentedeprrafopredeter"/>
    <w:link w:val="Ttulo3"/>
    <w:uiPriority w:val="4"/>
    <w:rsid w:val="00277E8E"/>
    <w:rPr>
      <w:b/>
      <w:i/>
      <w:kern w:val="24"/>
      <w:lang w:val="en-US"/>
    </w:rPr>
  </w:style>
  <w:style w:type="character" w:customStyle="1" w:styleId="Ttulo4Car">
    <w:name w:val="Título 4 Car"/>
    <w:basedOn w:val="Fuentedeprrafopredeter"/>
    <w:link w:val="Ttulo4"/>
    <w:uiPriority w:val="4"/>
    <w:rsid w:val="00F15129"/>
    <w:rPr>
      <w:i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AE6342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AE6342"/>
    <w:pPr>
      <w:spacing w:after="100"/>
      <w:ind w:left="958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21745"/>
    <w:pPr>
      <w:spacing w:before="240"/>
      <w:ind w:firstLine="720"/>
      <w:outlineLvl w:val="9"/>
    </w:pPr>
    <w:rPr>
      <w:bCs/>
      <w:sz w:val="28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paragraph" w:styleId="TDC1">
    <w:name w:val="toc 1"/>
    <w:basedOn w:val="Normal"/>
    <w:next w:val="Normal"/>
    <w:autoRedefine/>
    <w:uiPriority w:val="39"/>
    <w:unhideWhenUsed/>
    <w:rsid w:val="004A7BB8"/>
    <w:pPr>
      <w:tabs>
        <w:tab w:val="right" w:leader="dot" w:pos="9016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260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45811"/>
    <w:pPr>
      <w:tabs>
        <w:tab w:val="right" w:leader="dot" w:pos="9016"/>
      </w:tabs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9260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Plantillas\Informe%20de%20estilo%20APA%20(6.&#170;%20edic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5CA5E1FB304A9DA7724068210A8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2E84-301F-492A-8AB9-FFF959B8F234}"/>
      </w:docPartPr>
      <w:docPartBody>
        <w:p w:rsidR="001B2218" w:rsidRDefault="001E3146">
          <w:pPr>
            <w:pStyle w:val="545CA5E1FB304A9DA7724068210A8421"/>
          </w:pPr>
          <w:r w:rsidRPr="00642A06">
            <w:rPr>
              <w:noProof/>
              <w:lang w:bidi="es-ES"/>
            </w:rPr>
            <w:t>[Título aquí, hasta 12 palabras, en una o dos líneas]</w:t>
          </w:r>
        </w:p>
      </w:docPartBody>
    </w:docPart>
    <w:docPart>
      <w:docPartPr>
        <w:name w:val="116D8F3ACEBE482495625EC33E537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619D3-1464-4F83-8B99-1F17A00EC71F}"/>
      </w:docPartPr>
      <w:docPartBody>
        <w:p w:rsidR="001B2218" w:rsidRDefault="001E3146">
          <w:pPr>
            <w:pStyle w:val="116D8F3ACEBE482495625EC33E537E11"/>
          </w:pPr>
          <w:r w:rsidRPr="00642A06">
            <w:rPr>
              <w:noProof/>
              <w:lang w:bidi="es-ES"/>
            </w:rPr>
            <w:t>Título de ilustraciones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46"/>
    <w:rsid w:val="001B2218"/>
    <w:rsid w:val="001E3146"/>
    <w:rsid w:val="0091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6B8D0FE78049C7AE3F8BFF10EB3452">
    <w:name w:val="416B8D0FE78049C7AE3F8BFF10EB3452"/>
  </w:style>
  <w:style w:type="paragraph" w:customStyle="1" w:styleId="3F7D5C1D39404B208CF211FCD1711761">
    <w:name w:val="3F7D5C1D39404B208CF211FCD1711761"/>
  </w:style>
  <w:style w:type="paragraph" w:customStyle="1" w:styleId="EFEE859EE9A645978109730FC99C16A3">
    <w:name w:val="EFEE859EE9A645978109730FC99C16A3"/>
  </w:style>
  <w:style w:type="paragraph" w:customStyle="1" w:styleId="5E8700E6D30B45018A1B0F3F5C40B235">
    <w:name w:val="5E8700E6D30B45018A1B0F3F5C40B235"/>
  </w:style>
  <w:style w:type="paragraph" w:customStyle="1" w:styleId="7D49B018D95C456B9594F9E3A8AEF7CD">
    <w:name w:val="7D49B018D95C456B9594F9E3A8AEF7CD"/>
  </w:style>
  <w:style w:type="paragraph" w:customStyle="1" w:styleId="1F4EC1FCB7A245C0A35FD3D5207DBE01">
    <w:name w:val="1F4EC1FCB7A245C0A35FD3D5207DBE01"/>
  </w:style>
  <w:style w:type="character" w:styleId="nfasis">
    <w:name w:val="Emphasis"/>
    <w:basedOn w:val="Fuentedeprrafopredeter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7689D7BD8F0B42D2B904A8457C9C73BD">
    <w:name w:val="7689D7BD8F0B42D2B904A8457C9C73BD"/>
  </w:style>
  <w:style w:type="paragraph" w:customStyle="1" w:styleId="374FA46940FA478FA8E667A75E4AA9CA">
    <w:name w:val="374FA46940FA478FA8E667A75E4AA9CA"/>
  </w:style>
  <w:style w:type="paragraph" w:customStyle="1" w:styleId="545CA5E1FB304A9DA7724068210A8421">
    <w:name w:val="545CA5E1FB304A9DA7724068210A8421"/>
  </w:style>
  <w:style w:type="paragraph" w:customStyle="1" w:styleId="38FA65CE344446159BCCC214E54418C1">
    <w:name w:val="38FA65CE344446159BCCC214E54418C1"/>
  </w:style>
  <w:style w:type="paragraph" w:customStyle="1" w:styleId="FEEEFA513EC2494DA05AA6B3F6C9B539">
    <w:name w:val="FEEEFA513EC2494DA05AA6B3F6C9B539"/>
  </w:style>
  <w:style w:type="paragraph" w:customStyle="1" w:styleId="241F5E1BE9E1423CA18C0D46AECB9794">
    <w:name w:val="241F5E1BE9E1423CA18C0D46AECB9794"/>
  </w:style>
  <w:style w:type="paragraph" w:customStyle="1" w:styleId="5A51C13DFA0E49C8B2B67406AA2CB54C">
    <w:name w:val="5A51C13DFA0E49C8B2B67406AA2CB54C"/>
  </w:style>
  <w:style w:type="paragraph" w:customStyle="1" w:styleId="0B74198F2C37403A84A55A8B4F6487BD">
    <w:name w:val="0B74198F2C37403A84A55A8B4F6487BD"/>
  </w:style>
  <w:style w:type="paragraph" w:customStyle="1" w:styleId="3A43BFDAFA8846BB98A48316F6496E20">
    <w:name w:val="3A43BFDAFA8846BB98A48316F6496E20"/>
  </w:style>
  <w:style w:type="paragraph" w:customStyle="1" w:styleId="D874009BA87041D48C53EA242865C609">
    <w:name w:val="D874009BA87041D48C53EA242865C609"/>
  </w:style>
  <w:style w:type="paragraph" w:customStyle="1" w:styleId="9D435EC570ED495086F443BDC51930A5">
    <w:name w:val="9D435EC570ED495086F443BDC51930A5"/>
  </w:style>
  <w:style w:type="paragraph" w:customStyle="1" w:styleId="2DB2A7CB166E4D39876949B26B990702">
    <w:name w:val="2DB2A7CB166E4D39876949B26B990702"/>
  </w:style>
  <w:style w:type="paragraph" w:customStyle="1" w:styleId="39BFD3C029E24952A705BEE79179563D">
    <w:name w:val="39BFD3C029E24952A705BEE79179563D"/>
  </w:style>
  <w:style w:type="paragraph" w:customStyle="1" w:styleId="D0F3B20CA6B24E47B3B8BED6FC4E3F94">
    <w:name w:val="D0F3B20CA6B24E47B3B8BED6FC4E3F94"/>
  </w:style>
  <w:style w:type="paragraph" w:customStyle="1" w:styleId="079E0E25CF6845238D7B00434153E327">
    <w:name w:val="079E0E25CF6845238D7B00434153E327"/>
  </w:style>
  <w:style w:type="paragraph" w:customStyle="1" w:styleId="EDB1CB27AC99486BB820AE04CB1C4A27">
    <w:name w:val="EDB1CB27AC99486BB820AE04CB1C4A27"/>
  </w:style>
  <w:style w:type="paragraph" w:customStyle="1" w:styleId="0D32416063264F51B477237B234D17F4">
    <w:name w:val="0D32416063264F51B477237B234D17F4"/>
  </w:style>
  <w:style w:type="paragraph" w:customStyle="1" w:styleId="10FFB0CDF2D348C8BFF78846291CC440">
    <w:name w:val="10FFB0CDF2D348C8BFF78846291CC440"/>
  </w:style>
  <w:style w:type="paragraph" w:customStyle="1" w:styleId="60539BD046AD4584ACF87ABEB4C11A55">
    <w:name w:val="60539BD046AD4584ACF87ABEB4C11A55"/>
  </w:style>
  <w:style w:type="paragraph" w:customStyle="1" w:styleId="C893D49453B448CC9218D346C781251B">
    <w:name w:val="C893D49453B448CC9218D346C781251B"/>
  </w:style>
  <w:style w:type="paragraph" w:customStyle="1" w:styleId="AD7BA5483A124F04B081F253D80F7F13">
    <w:name w:val="AD7BA5483A124F04B081F253D80F7F13"/>
  </w:style>
  <w:style w:type="paragraph" w:customStyle="1" w:styleId="74E627243CE44B4EA3397C068A0A3150">
    <w:name w:val="74E627243CE44B4EA3397C068A0A3150"/>
  </w:style>
  <w:style w:type="paragraph" w:customStyle="1" w:styleId="8FA58CB758164806A908BB41E8BA87CE">
    <w:name w:val="8FA58CB758164806A908BB41E8BA87CE"/>
  </w:style>
  <w:style w:type="paragraph" w:customStyle="1" w:styleId="6A300A481ECF4C41AFB9D74BE12AC92A">
    <w:name w:val="6A300A481ECF4C41AFB9D74BE12AC92A"/>
  </w:style>
  <w:style w:type="paragraph" w:customStyle="1" w:styleId="CB1ED7F4202E455D9E0A02FADD3292AA">
    <w:name w:val="CB1ED7F4202E455D9E0A02FADD3292AA"/>
  </w:style>
  <w:style w:type="paragraph" w:customStyle="1" w:styleId="0B15869838A940BFBD5CB1092569819E">
    <w:name w:val="0B15869838A940BFBD5CB1092569819E"/>
  </w:style>
  <w:style w:type="paragraph" w:customStyle="1" w:styleId="C6F54BAA88A04DA6A3C08BDBEE2D9FBC">
    <w:name w:val="C6F54BAA88A04DA6A3C08BDBEE2D9FBC"/>
  </w:style>
  <w:style w:type="paragraph" w:customStyle="1" w:styleId="03F5D572F3C7444C8A21E3B60346CE05">
    <w:name w:val="03F5D572F3C7444C8A21E3B60346CE05"/>
  </w:style>
  <w:style w:type="paragraph" w:customStyle="1" w:styleId="BF4F703D963B49529FABB75ECA97D606">
    <w:name w:val="BF4F703D963B49529FABB75ECA97D606"/>
  </w:style>
  <w:style w:type="paragraph" w:customStyle="1" w:styleId="6973170D839C4B3993910E3882449237">
    <w:name w:val="6973170D839C4B3993910E3882449237"/>
  </w:style>
  <w:style w:type="paragraph" w:customStyle="1" w:styleId="DCFEA6316E564D069EBE11A445E8A151">
    <w:name w:val="DCFEA6316E564D069EBE11A445E8A151"/>
  </w:style>
  <w:style w:type="paragraph" w:customStyle="1" w:styleId="D0B3E23DA5B5453DB34233AA8A092F2E">
    <w:name w:val="D0B3E23DA5B5453DB34233AA8A092F2E"/>
  </w:style>
  <w:style w:type="paragraph" w:customStyle="1" w:styleId="970EC4F1E0B64FF2B65A0CB49DBDC3C1">
    <w:name w:val="970EC4F1E0B64FF2B65A0CB49DBDC3C1"/>
  </w:style>
  <w:style w:type="paragraph" w:customStyle="1" w:styleId="09C4337D093B465CA2FF24B971D36208">
    <w:name w:val="09C4337D093B465CA2FF24B971D36208"/>
  </w:style>
  <w:style w:type="paragraph" w:customStyle="1" w:styleId="F9AEA555B81845BF95FDE016F365A15C">
    <w:name w:val="F9AEA555B81845BF95FDE016F365A15C"/>
  </w:style>
  <w:style w:type="paragraph" w:customStyle="1" w:styleId="0822C6CD9D2F449FAECBF1563C3DB2F4">
    <w:name w:val="0822C6CD9D2F449FAECBF1563C3DB2F4"/>
  </w:style>
  <w:style w:type="paragraph" w:customStyle="1" w:styleId="E3E277AA19834353A54462B852E4AAD2">
    <w:name w:val="E3E277AA19834353A54462B852E4AAD2"/>
  </w:style>
  <w:style w:type="paragraph" w:customStyle="1" w:styleId="6F1C882B40A04EA4AFE336D617C18434">
    <w:name w:val="6F1C882B40A04EA4AFE336D617C18434"/>
  </w:style>
  <w:style w:type="paragraph" w:customStyle="1" w:styleId="5D07D467F6804984BF679EC1E8856B28">
    <w:name w:val="5D07D467F6804984BF679EC1E8856B28"/>
  </w:style>
  <w:style w:type="paragraph" w:customStyle="1" w:styleId="DEFA47FA7C6F4755AF7033838F7C0AEF">
    <w:name w:val="DEFA47FA7C6F4755AF7033838F7C0AEF"/>
  </w:style>
  <w:style w:type="paragraph" w:customStyle="1" w:styleId="F69DBE6E6CE34BEC96FC17B9CDA3DEA2">
    <w:name w:val="F69DBE6E6CE34BEC96FC17B9CDA3DEA2"/>
  </w:style>
  <w:style w:type="paragraph" w:customStyle="1" w:styleId="09D235344A2747E682F1699B3F11E596">
    <w:name w:val="09D235344A2747E682F1699B3F11E596"/>
  </w:style>
  <w:style w:type="paragraph" w:customStyle="1" w:styleId="DB0A3ADB7693467F855B080D3947C5E5">
    <w:name w:val="DB0A3ADB7693467F855B080D3947C5E5"/>
  </w:style>
  <w:style w:type="paragraph" w:customStyle="1" w:styleId="AF5E2B534AD84C6CA2FA68D907FF5A2C">
    <w:name w:val="AF5E2B534AD84C6CA2FA68D907FF5A2C"/>
  </w:style>
  <w:style w:type="paragraph" w:customStyle="1" w:styleId="01DCC246A137409DB1F211F5F5847B6B">
    <w:name w:val="01DCC246A137409DB1F211F5F5847B6B"/>
  </w:style>
  <w:style w:type="paragraph" w:customStyle="1" w:styleId="3AA33F7497AC464F898CD8B129709EC1">
    <w:name w:val="3AA33F7497AC464F898CD8B129709EC1"/>
  </w:style>
  <w:style w:type="paragraph" w:customStyle="1" w:styleId="A0FE2DFD26F54801803AB70827CB8A13">
    <w:name w:val="A0FE2DFD26F54801803AB70827CB8A13"/>
  </w:style>
  <w:style w:type="paragraph" w:customStyle="1" w:styleId="483AD62394754898A737320E20944E86">
    <w:name w:val="483AD62394754898A737320E20944E86"/>
  </w:style>
  <w:style w:type="paragraph" w:customStyle="1" w:styleId="3D19079870C2449BB521ABBB27CACB89">
    <w:name w:val="3D19079870C2449BB521ABBB27CACB89"/>
  </w:style>
  <w:style w:type="paragraph" w:customStyle="1" w:styleId="DFAE166C9160406EB6C1C63FED8F323E">
    <w:name w:val="DFAE166C9160406EB6C1C63FED8F323E"/>
  </w:style>
  <w:style w:type="paragraph" w:customStyle="1" w:styleId="BF083A2026F64E9DB46A5686FADD1659">
    <w:name w:val="BF083A2026F64E9DB46A5686FADD1659"/>
  </w:style>
  <w:style w:type="paragraph" w:customStyle="1" w:styleId="3CF7D8D021CF485AB4C0EC5DD9E1C7B0">
    <w:name w:val="3CF7D8D021CF485AB4C0EC5DD9E1C7B0"/>
  </w:style>
  <w:style w:type="paragraph" w:customStyle="1" w:styleId="741F5FF0EBCA488E9892A926D7D81DF2">
    <w:name w:val="741F5FF0EBCA488E9892A926D7D81DF2"/>
  </w:style>
  <w:style w:type="paragraph" w:customStyle="1" w:styleId="CBEF4C70DC774C7195F919444B21D5BE">
    <w:name w:val="CBEF4C70DC774C7195F919444B21D5BE"/>
  </w:style>
  <w:style w:type="paragraph" w:customStyle="1" w:styleId="8EF4674983EC4721A2174D250ABD918D">
    <w:name w:val="8EF4674983EC4721A2174D250ABD918D"/>
  </w:style>
  <w:style w:type="paragraph" w:customStyle="1" w:styleId="116D8F3ACEBE482495625EC33E537E11">
    <w:name w:val="116D8F3ACEBE482495625EC33E537E11"/>
  </w:style>
  <w:style w:type="paragraph" w:customStyle="1" w:styleId="6D27EDD06B1647D682686371FE030DC8">
    <w:name w:val="6D27EDD06B1647D682686371FE030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ОТЧЕТ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Mic21</b:Tag>
    <b:SourceType>InternetSite</b:SourceType>
    <b:Guid>{E11E338C-E652-49A6-9316-EF8DB6E6CE38}</b:Guid>
    <b:LCID>ru-RU</b:LCID>
    <b:Author>
      <b:Author>
        <b:Corporate>Microsoft</b:Corporate>
      </b:Author>
    </b:Author>
    <b:Title>Flask Tutorial in Visual Studio Code</b:Title>
    <b:InternetSiteTitle>Visual Studio Code</b:InternetSiteTitle>
    <b:Year>2021</b:Year>
    <b:Month>10</b:Month>
    <b:Day>27</b:Day>
    <b:URL>https://code.visualstudio.com/docs/python/tutorial-flask</b:URL>
    <b:RefOrder>2</b:RefOrder>
  </b:Source>
  <b:Source>
    <b:Tag>Pal10</b:Tag>
    <b:SourceType>InternetSite</b:SourceType>
    <b:Guid>{2AAF8DF1-6880-486F-9D93-194C4AFCFD8D}</b:Guid>
    <b:LCID>ru-RU</b:LCID>
    <b:Author>
      <b:Author>
        <b:Corporate>Pallets</b:Corporate>
      </b:Author>
    </b:Author>
    <b:Title>Installation</b:Title>
    <b:InternetSiteTitle>Flask Documentation (2.1.x)</b:InternetSiteTitle>
    <b:Year>2010</b:Year>
    <b:URL>https://flask.palletsprojects.com/en/2.1.x/installation/</b:URL>
    <b:RefOrder>1</b:RefOrder>
  </b:Source>
  <b:Source>
    <b:Tag>Pyt22</b:Tag>
    <b:SourceType>InternetSite</b:SourceType>
    <b:Guid>{ECF88926-2702-456F-90F8-14E4B75B1023}</b:Guid>
    <b:Author>
      <b:Author>
        <b:Corporate>Python Software Foundation</b:Corporate>
      </b:Author>
    </b:Author>
    <b:Title>9. Classes</b:Title>
    <b:InternetSiteTitle>Python 3.10.5 documentation</b:InternetSiteTitle>
    <b:Year>2022</b:Year>
    <b:Month>06</b:Month>
    <b:Day>16</b:Day>
    <b:URL>https://docs.python.org/3/tutorial/classes.html</b:URL>
    <b:RefOrder>3</b:RefOrder>
  </b:Source>
  <b:Source>
    <b:Tag>Gee21</b:Tag>
    <b:SourceType>InternetSite</b:SourceType>
    <b:Guid>{C59234EF-2583-4510-88FC-3D7C8172CE49}</b:Guid>
    <b:LCID>ru-RU</b:LCID>
    <b:Author>
      <b:Author>
        <b:Corporate>GeeksforGeeks</b:Corporate>
      </b:Author>
    </b:Author>
    <b:Title>Web Development</b:Title>
    <b:InternetSiteTitle>GeeksforGeeks</b:InternetSiteTitle>
    <b:Year>2021</b:Year>
    <b:Month>12</b:Month>
    <b:Day>06</b:Day>
    <b:URL>https://www.geeksforgeeks.org/web-development/</b:URL>
    <b:RefOrder>5</b:RefOrder>
  </b:Source>
  <b:Source>
    <b:Tag>Fon</b:Tag>
    <b:SourceType>InternetSite</b:SourceType>
    <b:Guid>{3316A0E7-4BA2-4679-BAD5-729A75B94728}</b:Guid>
    <b:Author>
      <b:Author>
        <b:Corporate>Fonticons</b:Corporate>
      </b:Author>
    </b:Author>
    <b:Title>Font Awesome</b:Title>
    <b:InternetSiteTitle>Font Awesome</b:InternetSiteTitle>
    <b:URL>https://fontawesome.com</b:URL>
    <b:RefOrder>6</b:RefOrder>
  </b:Source>
  <b:Source>
    <b:Tag>JSO</b:Tag>
    <b:SourceType>InternetSite</b:SourceType>
    <b:Guid>{580EAE82-83C4-44AE-A129-2A89690C4FEA}</b:Guid>
    <b:Author>
      <b:Author>
        <b:Corporate>JSON</b:Corporate>
      </b:Author>
    </b:Author>
    <b:Title>Введение в JSON</b:Title>
    <b:InternetSiteTitle>JSON.org</b:InternetSiteTitle>
    <b:URL>https://www.json.org/json-ru.html</b:URL>
    <b:RefOrder>7</b:RefOrder>
  </b:Source>
  <b:Source>
    <b:Tag>htt21</b:Tag>
    <b:SourceType>InternetSite</b:SourceType>
    <b:Guid>{7B514371-80BE-4271-9EE4-4931EC0CA241}</b:Guid>
    <b:Author>
      <b:Author>
        <b:Corporate>https://pythonbasics.org</b:Corporate>
      </b:Author>
    </b:Author>
    <b:Title>Flask HTTP methods, handle GET &amp; POST requests</b:Title>
    <b:InternetSiteTitle>Python Tutorial</b:InternetSiteTitle>
    <b:Year>2021</b:Year>
    <b:URL>https://pythonbasics.org/flask-http-methods/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E09D16-5FEC-4C11-B8A0-D2DB7CCE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edición).dotx</Template>
  <TotalTime>234</TotalTime>
  <Pages>34</Pages>
  <Words>5690</Words>
  <Characters>31301</Characters>
  <Application>Microsoft Office Word</Application>
  <DocSecurity>0</DocSecurity>
  <Lines>260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</vt:lpstr>
      <vt:lpstr/>
    </vt:vector>
  </TitlesOfParts>
  <Company/>
  <LinksUpToDate>false</LinksUpToDate>
  <CharactersWithSpaces>36918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Adrian Mosquera C.</dc:creator>
  <cp:keywords/>
  <dc:description/>
  <cp:lastModifiedBy>Adrian Mosquera C.</cp:lastModifiedBy>
  <cp:revision>9</cp:revision>
  <dcterms:created xsi:type="dcterms:W3CDTF">2022-07-19T12:34:00Z</dcterms:created>
  <dcterms:modified xsi:type="dcterms:W3CDTF">2022-07-31T22:53:00Z</dcterms:modified>
</cp:coreProperties>
</file>